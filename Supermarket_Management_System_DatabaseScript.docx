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0801899E" w14:textId="77777777" w:rsidTr="00FB65B8">
        <w:tc>
          <w:tcPr>
            <w:tcW w:w="5395" w:type="dxa"/>
          </w:tcPr>
          <w:p w14:paraId="5A5FCCD6" w14:textId="77777777" w:rsidR="00A81248" w:rsidRPr="003A798E" w:rsidRDefault="00A81248" w:rsidP="00A81248">
            <w:pPr>
              <w:pStyle w:val="GraphicAnchor"/>
            </w:pPr>
            <w:bookmarkStart w:id="0" w:name="_Hlk120134064"/>
            <w:bookmarkEnd w:id="0"/>
          </w:p>
        </w:tc>
        <w:tc>
          <w:tcPr>
            <w:tcW w:w="5395" w:type="dxa"/>
          </w:tcPr>
          <w:p w14:paraId="28420689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C21D96D" w14:textId="77777777" w:rsidTr="00FB65B8">
        <w:trPr>
          <w:trHeight w:val="2719"/>
        </w:trPr>
        <w:tc>
          <w:tcPr>
            <w:tcW w:w="5395" w:type="dxa"/>
          </w:tcPr>
          <w:p w14:paraId="62A3A883" w14:textId="68AABF4B" w:rsidR="00A81248" w:rsidRPr="00E51459" w:rsidRDefault="00E51459" w:rsidP="00E51459">
            <w:pPr>
              <w:pStyle w:val="Heading1"/>
              <w:rPr>
                <w:sz w:val="44"/>
                <w:szCs w:val="18"/>
              </w:rPr>
            </w:pPr>
            <w:r w:rsidRPr="00E51459">
              <w:rPr>
                <w:sz w:val="72"/>
                <w:szCs w:val="28"/>
              </w:rPr>
              <w:t>Supermarket</w:t>
            </w:r>
            <w:r w:rsidRPr="00E51459">
              <w:rPr>
                <w:sz w:val="44"/>
                <w:szCs w:val="18"/>
              </w:rPr>
              <w:t xml:space="preserve"> Management</w:t>
            </w:r>
            <w:r>
              <w:rPr>
                <w:sz w:val="44"/>
                <w:szCs w:val="18"/>
              </w:rPr>
              <w:t xml:space="preserve"> </w:t>
            </w:r>
            <w:r w:rsidRPr="00E51459">
              <w:rPr>
                <w:sz w:val="44"/>
                <w:szCs w:val="18"/>
              </w:rPr>
              <w:t>System</w:t>
            </w:r>
          </w:p>
          <w:p w14:paraId="4DB9D746" w14:textId="77777777" w:rsidR="00CC60D5" w:rsidRPr="00CC60D5" w:rsidRDefault="00CC60D5" w:rsidP="00CC60D5"/>
          <w:p w14:paraId="3E092FB1" w14:textId="6AC06A6F" w:rsidR="00CC60D5" w:rsidRPr="00CC60D5" w:rsidRDefault="00CC60D5" w:rsidP="00CC60D5"/>
        </w:tc>
        <w:tc>
          <w:tcPr>
            <w:tcW w:w="5395" w:type="dxa"/>
          </w:tcPr>
          <w:p w14:paraId="0177631C" w14:textId="77777777" w:rsidR="00A81248" w:rsidRPr="003A798E" w:rsidRDefault="00A81248"/>
        </w:tc>
      </w:tr>
      <w:tr w:rsidR="00A81248" w:rsidRPr="003A798E" w14:paraId="2FF08E56" w14:textId="77777777" w:rsidTr="00FB65B8">
        <w:trPr>
          <w:trHeight w:val="8059"/>
        </w:trPr>
        <w:tc>
          <w:tcPr>
            <w:tcW w:w="5395" w:type="dxa"/>
          </w:tcPr>
          <w:p w14:paraId="199F038B" w14:textId="128C5914" w:rsidR="00A81248" w:rsidRPr="003A798E" w:rsidRDefault="00A81248"/>
        </w:tc>
        <w:tc>
          <w:tcPr>
            <w:tcW w:w="5395" w:type="dxa"/>
          </w:tcPr>
          <w:p w14:paraId="04579B61" w14:textId="65C90E41" w:rsidR="00A81248" w:rsidRPr="003A798E" w:rsidRDefault="00A81248"/>
        </w:tc>
      </w:tr>
      <w:tr w:rsidR="00A81248" w:rsidRPr="003A798E" w14:paraId="6E4A7216" w14:textId="77777777" w:rsidTr="008A7402">
        <w:trPr>
          <w:trHeight w:val="630"/>
        </w:trPr>
        <w:tc>
          <w:tcPr>
            <w:tcW w:w="5395" w:type="dxa"/>
          </w:tcPr>
          <w:p w14:paraId="3A9158A0" w14:textId="77777777" w:rsidR="00A81248" w:rsidRPr="003A798E" w:rsidRDefault="00A81248"/>
        </w:tc>
        <w:tc>
          <w:tcPr>
            <w:tcW w:w="5395" w:type="dxa"/>
          </w:tcPr>
          <w:p w14:paraId="7501D4BA" w14:textId="2562EE8D" w:rsidR="00A81248" w:rsidRPr="00E51459" w:rsidRDefault="005A4F40" w:rsidP="005A4F40">
            <w:pPr>
              <w:pStyle w:val="Heading2"/>
              <w:rPr>
                <w:sz w:val="26"/>
                <w:rtl/>
                <w:lang w:bidi="ar-EG"/>
              </w:rPr>
            </w:pPr>
            <w:r w:rsidRPr="00E51459">
              <w:rPr>
                <w:rFonts w:hint="cs"/>
                <w:sz w:val="26"/>
                <w:rtl/>
                <w:lang w:bidi="ar-EG"/>
              </w:rPr>
              <w:t xml:space="preserve">  علي يحيي زكريا فهمي</w:t>
            </w:r>
            <w:r w:rsidR="008A7402" w:rsidRPr="00E51459">
              <w:rPr>
                <w:rFonts w:hint="cs"/>
                <w:sz w:val="26"/>
                <w:rtl/>
                <w:lang w:bidi="ar-EG"/>
              </w:rPr>
              <w:t xml:space="preserve">             </w:t>
            </w:r>
            <w:r w:rsidRPr="00E51459">
              <w:rPr>
                <w:rFonts w:hint="cs"/>
                <w:sz w:val="26"/>
                <w:rtl/>
                <w:lang w:bidi="ar-EG"/>
              </w:rPr>
              <w:t xml:space="preserve"> 2021170820</w:t>
            </w:r>
          </w:p>
          <w:p w14:paraId="624AE545" w14:textId="10E802FB" w:rsidR="00A81248" w:rsidRPr="00E51459" w:rsidRDefault="008A7402" w:rsidP="008A7402">
            <w:pPr>
              <w:pStyle w:val="Heading2"/>
              <w:rPr>
                <w:sz w:val="26"/>
              </w:rPr>
            </w:pPr>
            <w:r w:rsidRPr="00E51459">
              <w:rPr>
                <w:rFonts w:hint="cs"/>
                <w:sz w:val="26"/>
                <w:rtl/>
              </w:rPr>
              <w:t>احمد سامح احمد مختار              2021170802</w:t>
            </w:r>
          </w:p>
        </w:tc>
      </w:tr>
      <w:tr w:rsidR="00A81248" w:rsidRPr="003A798E" w14:paraId="7DB520BC" w14:textId="77777777" w:rsidTr="00FB65B8">
        <w:trPr>
          <w:trHeight w:val="1402"/>
        </w:trPr>
        <w:tc>
          <w:tcPr>
            <w:tcW w:w="5395" w:type="dxa"/>
          </w:tcPr>
          <w:p w14:paraId="3907B705" w14:textId="7B79BF17" w:rsidR="00A81248" w:rsidRPr="003A798E" w:rsidRDefault="00A81248"/>
        </w:tc>
        <w:tc>
          <w:tcPr>
            <w:tcW w:w="5395" w:type="dxa"/>
          </w:tcPr>
          <w:p w14:paraId="78050C8F" w14:textId="5CC4BDD2" w:rsidR="00A81248" w:rsidRPr="00E51459" w:rsidRDefault="008A7402" w:rsidP="00A81248">
            <w:pPr>
              <w:pStyle w:val="Heading2"/>
              <w:rPr>
                <w:sz w:val="26"/>
              </w:rPr>
            </w:pPr>
            <w:r w:rsidRPr="00E51459">
              <w:rPr>
                <w:rFonts w:hint="cs"/>
                <w:sz w:val="26"/>
                <w:rtl/>
              </w:rPr>
              <w:t>فادي مجدي زكي ابراهيم            2021170824</w:t>
            </w:r>
            <w:r w:rsidR="00C66528" w:rsidRPr="00E51459">
              <w:rPr>
                <w:sz w:val="26"/>
              </w:rPr>
              <w:t xml:space="preserve"> </w:t>
            </w:r>
          </w:p>
          <w:p w14:paraId="1DE4DCC1" w14:textId="41C60877" w:rsidR="00A81248" w:rsidRPr="00E51459" w:rsidRDefault="008A7402" w:rsidP="00A81248">
            <w:pPr>
              <w:pStyle w:val="Heading2"/>
              <w:rPr>
                <w:sz w:val="26"/>
                <w:rtl/>
              </w:rPr>
            </w:pPr>
            <w:r w:rsidRPr="00E51459">
              <w:rPr>
                <w:rFonts w:hint="cs"/>
                <w:sz w:val="26"/>
                <w:rtl/>
              </w:rPr>
              <w:t>عبدالله احمد شحاته هلال              2021170819</w:t>
            </w:r>
          </w:p>
          <w:p w14:paraId="3EE9B8A0" w14:textId="0AAC7271" w:rsidR="008A7402" w:rsidRPr="00E51459" w:rsidRDefault="008A7402" w:rsidP="008A7402">
            <w:pPr>
              <w:pStyle w:val="Heading2"/>
              <w:rPr>
                <w:sz w:val="26"/>
                <w:rtl/>
              </w:rPr>
            </w:pPr>
            <w:r w:rsidRPr="00E51459">
              <w:rPr>
                <w:rFonts w:hint="cs"/>
                <w:sz w:val="26"/>
                <w:rtl/>
              </w:rPr>
              <w:t>محمد عماد عاطف عبدالحميد غانم 2021170830</w:t>
            </w:r>
          </w:p>
          <w:p w14:paraId="27AB8682" w14:textId="6AC52984" w:rsidR="008A7402" w:rsidRPr="00E51459" w:rsidRDefault="004A04D7" w:rsidP="004A04D7">
            <w:pPr>
              <w:pStyle w:val="Heading2"/>
              <w:rPr>
                <w:sz w:val="26"/>
                <w:rtl/>
                <w:lang w:bidi="ar-EG"/>
              </w:rPr>
            </w:pPr>
            <w:r w:rsidRPr="00E51459">
              <w:rPr>
                <w:rFonts w:hint="cs"/>
                <w:sz w:val="26"/>
                <w:rtl/>
                <w:lang w:bidi="ar-EG"/>
              </w:rPr>
              <w:t>احمد طارق محمد كمال              2021170804</w:t>
            </w:r>
          </w:p>
          <w:p w14:paraId="3B8E2D2D" w14:textId="3C9D5A41" w:rsidR="008A7402" w:rsidRPr="00E51459" w:rsidRDefault="00CD37E0" w:rsidP="00CD37E0">
            <w:pPr>
              <w:pStyle w:val="Heading2"/>
              <w:rPr>
                <w:sz w:val="26"/>
                <w:rtl/>
              </w:rPr>
            </w:pPr>
            <w:r w:rsidRPr="00E51459">
              <w:rPr>
                <w:rFonts w:hint="cs"/>
                <w:sz w:val="26"/>
                <w:rtl/>
              </w:rPr>
              <w:t xml:space="preserve">كريم </w:t>
            </w:r>
            <w:r w:rsidR="000D55BE" w:rsidRPr="00E51459">
              <w:rPr>
                <w:rFonts w:hint="cs"/>
                <w:sz w:val="26"/>
                <w:rtl/>
              </w:rPr>
              <w:t>فؤاد شهب محمد</w:t>
            </w:r>
            <w:r w:rsidR="00E02D3C" w:rsidRPr="00E51459">
              <w:rPr>
                <w:rFonts w:hint="cs"/>
                <w:sz w:val="26"/>
                <w:rtl/>
              </w:rPr>
              <w:t xml:space="preserve">                </w:t>
            </w:r>
            <w:r w:rsidR="000D55BE" w:rsidRPr="00E51459">
              <w:rPr>
                <w:rFonts w:hint="cs"/>
                <w:sz w:val="26"/>
                <w:rtl/>
              </w:rPr>
              <w:t xml:space="preserve"> 20211708</w:t>
            </w:r>
            <w:r w:rsidR="00E02D3C" w:rsidRPr="00E51459">
              <w:rPr>
                <w:rFonts w:hint="cs"/>
                <w:sz w:val="26"/>
                <w:rtl/>
              </w:rPr>
              <w:t>26</w:t>
            </w:r>
          </w:p>
          <w:p w14:paraId="283A7D7D" w14:textId="0215D058" w:rsidR="004A04D7" w:rsidRPr="00E51459" w:rsidRDefault="00E51459" w:rsidP="00E51459">
            <w:pPr>
              <w:pStyle w:val="Heading2"/>
              <w:rPr>
                <w:sz w:val="26"/>
                <w:rtl/>
                <w:lang w:bidi="ar-EG"/>
              </w:rPr>
            </w:pPr>
            <w:r w:rsidRPr="00E51459">
              <w:rPr>
                <w:sz w:val="26"/>
                <w:lang w:bidi="ar-EG"/>
              </w:rPr>
              <w:t>2021170812</w:t>
            </w:r>
            <w:r w:rsidRPr="00E51459">
              <w:rPr>
                <w:rFonts w:hint="cs"/>
                <w:sz w:val="26"/>
                <w:rtl/>
                <w:lang w:bidi="ar-EG"/>
              </w:rPr>
              <w:t xml:space="preserve">  </w:t>
            </w:r>
            <w:r w:rsidR="00B0798D">
              <w:rPr>
                <w:rFonts w:hint="cs"/>
                <w:sz w:val="26"/>
                <w:rtl/>
                <w:lang w:bidi="ar-EG"/>
              </w:rPr>
              <w:t xml:space="preserve">  </w:t>
            </w:r>
            <w:r w:rsidRPr="00E51459">
              <w:rPr>
                <w:rFonts w:hint="cs"/>
                <w:sz w:val="26"/>
                <w:rtl/>
                <w:lang w:bidi="ar-EG"/>
              </w:rPr>
              <w:t xml:space="preserve">      </w:t>
            </w:r>
            <w:r w:rsidRPr="00E51459">
              <w:rPr>
                <w:sz w:val="26"/>
                <w:lang w:bidi="ar-EG"/>
              </w:rPr>
              <w:t xml:space="preserve"> </w:t>
            </w:r>
            <w:r w:rsidRPr="00E51459">
              <w:rPr>
                <w:rFonts w:hint="cs"/>
                <w:sz w:val="26"/>
                <w:rtl/>
                <w:lang w:bidi="ar-EG"/>
              </w:rPr>
              <w:t>سامح وليد اسماعيل محسن</w:t>
            </w:r>
            <w:r w:rsidRPr="00E51459">
              <w:rPr>
                <w:sz w:val="26"/>
                <w:lang w:bidi="ar-EG"/>
              </w:rPr>
              <w:t xml:space="preserve"> </w:t>
            </w:r>
            <w:r w:rsidRPr="00E51459">
              <w:rPr>
                <w:rFonts w:hint="cs"/>
                <w:sz w:val="26"/>
                <w:rtl/>
                <w:lang w:bidi="ar-EG"/>
              </w:rPr>
              <w:t xml:space="preserve">  </w:t>
            </w:r>
            <w:r w:rsidRPr="00E51459">
              <w:rPr>
                <w:sz w:val="26"/>
                <w:lang w:bidi="ar-EG"/>
              </w:rPr>
              <w:t xml:space="preserve"> </w:t>
            </w:r>
          </w:p>
          <w:p w14:paraId="74BFD0AB" w14:textId="74E1E88D" w:rsidR="006B1189" w:rsidRPr="00B0798D" w:rsidRDefault="004A04D7" w:rsidP="006B1189">
            <w:pPr>
              <w:rPr>
                <w:rtl/>
                <w:lang w:bidi="ar-EG"/>
              </w:rPr>
            </w:pPr>
            <w:r w:rsidRPr="00E51459">
              <w:rPr>
                <w:sz w:val="26"/>
                <w:szCs w:val="26"/>
              </w:rPr>
              <w:t xml:space="preserve">              </w:t>
            </w:r>
            <w:r w:rsidR="00B0798D">
              <w:rPr>
                <w:rFonts w:hint="cs"/>
                <w:sz w:val="26"/>
                <w:szCs w:val="26"/>
                <w:rtl/>
              </w:rPr>
              <w:t xml:space="preserve">  </w:t>
            </w:r>
            <w:r w:rsidR="002F003C">
              <w:rPr>
                <w:sz w:val="26"/>
                <w:szCs w:val="26"/>
              </w:rPr>
              <w:t xml:space="preserve"> </w:t>
            </w:r>
            <w:r w:rsidR="00B0798D">
              <w:rPr>
                <w:rFonts w:hint="cs"/>
                <w:sz w:val="26"/>
                <w:szCs w:val="26"/>
                <w:rtl/>
              </w:rPr>
              <w:t xml:space="preserve">  </w:t>
            </w:r>
            <w:r w:rsidRPr="00E51459">
              <w:rPr>
                <w:sz w:val="26"/>
                <w:szCs w:val="26"/>
              </w:rPr>
              <w:t xml:space="preserve">  </w:t>
            </w:r>
            <w:r w:rsidRPr="00B0798D">
              <w:t xml:space="preserve">TA / </w:t>
            </w:r>
            <w:proofErr w:type="spellStart"/>
            <w:r w:rsidR="00E51459" w:rsidRPr="00B0798D">
              <w:rPr>
                <w:lang w:bidi="ar-EG"/>
              </w:rPr>
              <w:t>Lobna</w:t>
            </w:r>
            <w:proofErr w:type="spellEnd"/>
            <w:r w:rsidR="00E51459" w:rsidRPr="00B0798D">
              <w:rPr>
                <w:lang w:bidi="ar-EG"/>
              </w:rPr>
              <w:t xml:space="preserve"> Mady</w:t>
            </w:r>
            <w:r w:rsidRPr="00B0798D">
              <w:rPr>
                <w:rFonts w:hint="cs"/>
                <w:rtl/>
                <w:lang w:bidi="ar-EG"/>
              </w:rPr>
              <w:t xml:space="preserve"> </w:t>
            </w:r>
            <w:r w:rsidRPr="00B0798D">
              <w:rPr>
                <w:lang w:bidi="ar-EG"/>
              </w:rPr>
              <w:t xml:space="preserve">  </w:t>
            </w:r>
          </w:p>
        </w:tc>
      </w:tr>
    </w:tbl>
    <w:p w14:paraId="4220649B" w14:textId="76A3BFEF" w:rsidR="0040415B" w:rsidRPr="0040415B" w:rsidRDefault="006F508F" w:rsidP="0040415B">
      <w:pPr>
        <w:bidi/>
      </w:pPr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A673482" wp14:editId="2BF88A28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0BCC6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  <w:r w:rsidR="006B1189">
        <w:rPr>
          <w:rFonts w:hint="cs"/>
          <w:rtl/>
        </w:rPr>
        <w:t xml:space="preserve">            </w:t>
      </w:r>
      <w:r w:rsidR="006B1189">
        <w:t>Team Id:</w:t>
      </w:r>
      <w:r w:rsidR="00E51459">
        <w:t xml:space="preserve"> </w:t>
      </w:r>
      <w:r w:rsidR="006B1189">
        <w:t>1</w:t>
      </w:r>
      <w:r w:rsidR="00E51459">
        <w:t>1</w:t>
      </w:r>
      <w:r w:rsidR="006B1189">
        <w:t xml:space="preserve">   SWE                     </w:t>
      </w:r>
      <w:r w:rsidR="000933F8">
        <w:t xml:space="preserve">  </w:t>
      </w:r>
    </w:p>
    <w:p w14:paraId="0A99AF54" w14:textId="1B1C2092" w:rsidR="00D4354B" w:rsidRPr="00D4354B" w:rsidRDefault="00D4354B" w:rsidP="00D4354B">
      <w:pPr>
        <w:pStyle w:val="Heading1"/>
        <w:rPr>
          <w:sz w:val="52"/>
          <w:szCs w:val="22"/>
        </w:rPr>
      </w:pPr>
      <w:r>
        <w:rPr>
          <w:sz w:val="52"/>
          <w:szCs w:val="22"/>
        </w:rPr>
        <w:lastRenderedPageBreak/>
        <w:t>Script</w:t>
      </w:r>
    </w:p>
    <w:p w14:paraId="0F889D44" w14:textId="77777777" w:rsidR="00D4354B" w:rsidRDefault="00D4354B" w:rsidP="00D4354B">
      <w:pPr>
        <w:rPr>
          <w:sz w:val="18"/>
          <w:szCs w:val="10"/>
        </w:rPr>
      </w:pPr>
    </w:p>
    <w:p w14:paraId="411B4876" w14:textId="77777777" w:rsidR="00426754" w:rsidRPr="00426754" w:rsidRDefault="00426754" w:rsidP="00426754">
      <w:r w:rsidRPr="00426754">
        <w:t>CREATE TABLE supermarket(</w:t>
      </w:r>
    </w:p>
    <w:p w14:paraId="4EB7AA09" w14:textId="77777777" w:rsidR="00426754" w:rsidRPr="00426754" w:rsidRDefault="00426754" w:rsidP="00426754">
      <w:proofErr w:type="spellStart"/>
      <w:r w:rsidRPr="00426754">
        <w:t>branchID</w:t>
      </w:r>
      <w:proofErr w:type="spellEnd"/>
      <w:r w:rsidRPr="00426754">
        <w:t xml:space="preserve"> NUMBER(6) PRIMARY KEY,</w:t>
      </w:r>
    </w:p>
    <w:p w14:paraId="77030CEF" w14:textId="77777777" w:rsidR="00426754" w:rsidRPr="00426754" w:rsidRDefault="00426754" w:rsidP="00426754">
      <w:r w:rsidRPr="00426754">
        <w:t>budget NUMBER(5) CHECK(budget&gt;0));</w:t>
      </w:r>
    </w:p>
    <w:p w14:paraId="4B141BB8" w14:textId="77777777" w:rsidR="00426754" w:rsidRPr="00426754" w:rsidRDefault="00426754" w:rsidP="00426754"/>
    <w:p w14:paraId="5D783516" w14:textId="77777777" w:rsidR="00426754" w:rsidRPr="00426754" w:rsidRDefault="00426754" w:rsidP="00426754">
      <w:r w:rsidRPr="00426754">
        <w:t>commit;</w:t>
      </w:r>
    </w:p>
    <w:p w14:paraId="679985A0" w14:textId="77777777" w:rsidR="00426754" w:rsidRPr="00426754" w:rsidRDefault="00426754" w:rsidP="00426754"/>
    <w:p w14:paraId="07A835E7" w14:textId="77777777" w:rsidR="00426754" w:rsidRPr="00426754" w:rsidRDefault="00426754" w:rsidP="00426754">
      <w:r w:rsidRPr="00426754">
        <w:t>CREATE TABLE item(</w:t>
      </w:r>
    </w:p>
    <w:p w14:paraId="5B288C2C" w14:textId="77777777" w:rsidR="00426754" w:rsidRPr="00426754" w:rsidRDefault="00426754" w:rsidP="00426754">
      <w:proofErr w:type="spellStart"/>
      <w:r w:rsidRPr="00426754">
        <w:t>itemID</w:t>
      </w:r>
      <w:proofErr w:type="spellEnd"/>
      <w:r w:rsidRPr="00426754">
        <w:t xml:space="preserve"> NUMBER(6) PRIMARY KEY,</w:t>
      </w:r>
    </w:p>
    <w:p w14:paraId="3D966919" w14:textId="77777777" w:rsidR="00426754" w:rsidRPr="00426754" w:rsidRDefault="00426754" w:rsidP="00426754">
      <w:proofErr w:type="spellStart"/>
      <w:r w:rsidRPr="00426754">
        <w:t>itemName</w:t>
      </w:r>
      <w:proofErr w:type="spellEnd"/>
      <w:r w:rsidRPr="00426754">
        <w:t xml:space="preserve"> VARCHAR2(25) UNIQUE NOT NULL,</w:t>
      </w:r>
    </w:p>
    <w:p w14:paraId="4E4ABA40" w14:textId="77777777" w:rsidR="00426754" w:rsidRPr="00426754" w:rsidRDefault="00426754" w:rsidP="00426754">
      <w:r w:rsidRPr="00426754">
        <w:t>price NUMBER(5,2) CHECK(price&gt;0),</w:t>
      </w:r>
    </w:p>
    <w:p w14:paraId="23D7FEBF" w14:textId="77777777" w:rsidR="00426754" w:rsidRPr="00426754" w:rsidRDefault="00426754" w:rsidP="00426754">
      <w:r w:rsidRPr="00426754">
        <w:t>categories VARCHAR2(25) NOT NULL,</w:t>
      </w:r>
    </w:p>
    <w:p w14:paraId="3054A288" w14:textId="77777777" w:rsidR="00426754" w:rsidRPr="00426754" w:rsidRDefault="00426754" w:rsidP="00426754">
      <w:proofErr w:type="spellStart"/>
      <w:r w:rsidRPr="00426754">
        <w:t>number_of_item</w:t>
      </w:r>
      <w:proofErr w:type="spellEnd"/>
      <w:r w:rsidRPr="00426754">
        <w:t xml:space="preserve"> NUMBER(5) NOT NULL);</w:t>
      </w:r>
    </w:p>
    <w:p w14:paraId="39EBF746" w14:textId="77777777" w:rsidR="00426754" w:rsidRPr="00426754" w:rsidRDefault="00426754" w:rsidP="00426754"/>
    <w:p w14:paraId="2C7A174A" w14:textId="77777777" w:rsidR="00426754" w:rsidRPr="00426754" w:rsidRDefault="00426754" w:rsidP="00426754">
      <w:r w:rsidRPr="00426754">
        <w:t>commit;</w:t>
      </w:r>
    </w:p>
    <w:p w14:paraId="62DC4A12" w14:textId="77777777" w:rsidR="00426754" w:rsidRPr="00426754" w:rsidRDefault="00426754" w:rsidP="00426754"/>
    <w:p w14:paraId="38128CBA" w14:textId="77777777" w:rsidR="00426754" w:rsidRPr="00426754" w:rsidRDefault="00426754" w:rsidP="00426754">
      <w:r w:rsidRPr="00426754">
        <w:t>CREATE TABLE transactions (</w:t>
      </w:r>
    </w:p>
    <w:p w14:paraId="3AAD7C89" w14:textId="77777777" w:rsidR="00426754" w:rsidRPr="00426754" w:rsidRDefault="00426754" w:rsidP="00426754">
      <w:proofErr w:type="spellStart"/>
      <w:r w:rsidRPr="00426754">
        <w:t>transactionID</w:t>
      </w:r>
      <w:proofErr w:type="spellEnd"/>
      <w:r w:rsidRPr="00426754">
        <w:t xml:space="preserve"> NUMBER(6) PRIMARY KEY,</w:t>
      </w:r>
    </w:p>
    <w:p w14:paraId="2C8F59C1" w14:textId="77777777" w:rsidR="00426754" w:rsidRPr="00426754" w:rsidRDefault="00426754" w:rsidP="00426754">
      <w:proofErr w:type="spellStart"/>
      <w:r w:rsidRPr="00426754">
        <w:t>totalprice</w:t>
      </w:r>
      <w:proofErr w:type="spellEnd"/>
      <w:r w:rsidRPr="00426754">
        <w:t xml:space="preserve"> NUMBER(5) CHECK(</w:t>
      </w:r>
      <w:proofErr w:type="spellStart"/>
      <w:r w:rsidRPr="00426754">
        <w:t>totalprice</w:t>
      </w:r>
      <w:proofErr w:type="spellEnd"/>
      <w:r w:rsidRPr="00426754">
        <w:t>&gt;0),</w:t>
      </w:r>
    </w:p>
    <w:p w14:paraId="12730D9E" w14:textId="77777777" w:rsidR="00426754" w:rsidRPr="00426754" w:rsidRDefault="00426754" w:rsidP="00426754">
      <w:proofErr w:type="spellStart"/>
      <w:r w:rsidRPr="00426754">
        <w:t>customerName</w:t>
      </w:r>
      <w:proofErr w:type="spellEnd"/>
      <w:r w:rsidRPr="00426754">
        <w:t xml:space="preserve"> VARCHAR2(25) NOT NULL,</w:t>
      </w:r>
    </w:p>
    <w:p w14:paraId="62DE2B55" w14:textId="77777777" w:rsidR="00426754" w:rsidRPr="00426754" w:rsidRDefault="00426754" w:rsidP="00426754">
      <w:proofErr w:type="spellStart"/>
      <w:r w:rsidRPr="00426754">
        <w:t>date_transaction</w:t>
      </w:r>
      <w:proofErr w:type="spellEnd"/>
      <w:r w:rsidRPr="00426754">
        <w:t xml:space="preserve"> DATE NOT NULL);</w:t>
      </w:r>
    </w:p>
    <w:p w14:paraId="003139EB" w14:textId="77777777" w:rsidR="00426754" w:rsidRPr="00426754" w:rsidRDefault="00426754" w:rsidP="00426754"/>
    <w:p w14:paraId="7B879E45" w14:textId="77777777" w:rsidR="00426754" w:rsidRPr="00426754" w:rsidRDefault="00426754" w:rsidP="00426754">
      <w:r w:rsidRPr="00426754">
        <w:t>alter  TABLE TRANSACTIONS drop column TOTALPRICE;</w:t>
      </w:r>
    </w:p>
    <w:p w14:paraId="1CCFBC39" w14:textId="77777777" w:rsidR="00426754" w:rsidRPr="00426754" w:rsidRDefault="00426754" w:rsidP="00426754"/>
    <w:p w14:paraId="6874A202" w14:textId="77777777" w:rsidR="00426754" w:rsidRPr="00426754" w:rsidRDefault="00426754" w:rsidP="00426754">
      <w:r w:rsidRPr="00426754">
        <w:t>commit;</w:t>
      </w:r>
    </w:p>
    <w:p w14:paraId="5D78159E" w14:textId="77777777" w:rsidR="00426754" w:rsidRPr="00426754" w:rsidRDefault="00426754" w:rsidP="00426754"/>
    <w:p w14:paraId="62E24801" w14:textId="77777777" w:rsidR="00426754" w:rsidRPr="00426754" w:rsidRDefault="00426754" w:rsidP="00426754">
      <w:r w:rsidRPr="00426754">
        <w:t xml:space="preserve">CREATE TABLE </w:t>
      </w:r>
      <w:proofErr w:type="spellStart"/>
      <w:r w:rsidRPr="00426754">
        <w:t>market_employees</w:t>
      </w:r>
      <w:proofErr w:type="spellEnd"/>
      <w:r w:rsidRPr="00426754">
        <w:t xml:space="preserve"> (</w:t>
      </w:r>
    </w:p>
    <w:p w14:paraId="1DF14700" w14:textId="77777777" w:rsidR="00426754" w:rsidRPr="00426754" w:rsidRDefault="00426754" w:rsidP="00426754">
      <w:proofErr w:type="spellStart"/>
      <w:r w:rsidRPr="00426754">
        <w:t>empID</w:t>
      </w:r>
      <w:proofErr w:type="spellEnd"/>
      <w:r w:rsidRPr="00426754">
        <w:t xml:space="preserve"> NUMBER(6) PRIMARY KEY,</w:t>
      </w:r>
    </w:p>
    <w:p w14:paraId="4C3D8F69" w14:textId="77777777" w:rsidR="00426754" w:rsidRPr="00426754" w:rsidRDefault="00426754" w:rsidP="00426754">
      <w:r w:rsidRPr="00426754">
        <w:t>salary NUMBER(5) CHECK(salary&gt;0),</w:t>
      </w:r>
    </w:p>
    <w:p w14:paraId="70B382C3" w14:textId="77777777" w:rsidR="00426754" w:rsidRPr="00426754" w:rsidRDefault="00426754" w:rsidP="00426754">
      <w:proofErr w:type="spellStart"/>
      <w:r w:rsidRPr="00426754">
        <w:t>emp_role</w:t>
      </w:r>
      <w:proofErr w:type="spellEnd"/>
      <w:r w:rsidRPr="00426754">
        <w:t xml:space="preserve"> VARCHAR2(25) NOT NULL);</w:t>
      </w:r>
    </w:p>
    <w:p w14:paraId="31AC67F4" w14:textId="77777777" w:rsidR="00426754" w:rsidRPr="00426754" w:rsidRDefault="00426754" w:rsidP="00426754"/>
    <w:p w14:paraId="3E1CD1E2" w14:textId="77777777" w:rsidR="00426754" w:rsidRPr="00426754" w:rsidRDefault="00426754" w:rsidP="00426754">
      <w:r w:rsidRPr="00426754">
        <w:t>commit;</w:t>
      </w:r>
    </w:p>
    <w:p w14:paraId="72ACA78F" w14:textId="77777777" w:rsidR="00426754" w:rsidRPr="00426754" w:rsidRDefault="00426754" w:rsidP="00426754"/>
    <w:p w14:paraId="64A51EB2" w14:textId="77777777" w:rsidR="00426754" w:rsidRPr="00426754" w:rsidRDefault="00426754" w:rsidP="00426754">
      <w:r w:rsidRPr="00426754">
        <w:t xml:space="preserve">CREATE TABLE </w:t>
      </w:r>
      <w:proofErr w:type="spellStart"/>
      <w:r w:rsidRPr="00426754">
        <w:t>market_accounts</w:t>
      </w:r>
      <w:proofErr w:type="spellEnd"/>
      <w:r w:rsidRPr="00426754">
        <w:t xml:space="preserve"> (</w:t>
      </w:r>
    </w:p>
    <w:p w14:paraId="2D977559" w14:textId="77777777" w:rsidR="00426754" w:rsidRPr="00426754" w:rsidRDefault="00426754" w:rsidP="00426754">
      <w:r w:rsidRPr="00426754">
        <w:t>username VARCHAR2(25) PRIMARY KEY,</w:t>
      </w:r>
    </w:p>
    <w:p w14:paraId="267D9347" w14:textId="77777777" w:rsidR="00426754" w:rsidRPr="00426754" w:rsidRDefault="00426754" w:rsidP="00426754">
      <w:proofErr w:type="spellStart"/>
      <w:r w:rsidRPr="00426754">
        <w:t>acc_password</w:t>
      </w:r>
      <w:proofErr w:type="spellEnd"/>
      <w:r w:rsidRPr="00426754">
        <w:t xml:space="preserve"> VARCHAR2(25) NOT NULL,</w:t>
      </w:r>
    </w:p>
    <w:p w14:paraId="3A87CA42" w14:textId="77777777" w:rsidR="00426754" w:rsidRPr="00426754" w:rsidRDefault="00426754" w:rsidP="00426754">
      <w:proofErr w:type="spellStart"/>
      <w:r w:rsidRPr="00426754">
        <w:t>empID</w:t>
      </w:r>
      <w:proofErr w:type="spellEnd"/>
      <w:r w:rsidRPr="00426754">
        <w:t xml:space="preserve"> NUMBER(6),</w:t>
      </w:r>
    </w:p>
    <w:p w14:paraId="06671A0D" w14:textId="77777777" w:rsidR="00426754" w:rsidRPr="00426754" w:rsidRDefault="00426754" w:rsidP="00426754">
      <w:proofErr w:type="spellStart"/>
      <w:r w:rsidRPr="00426754">
        <w:t>branchID</w:t>
      </w:r>
      <w:proofErr w:type="spellEnd"/>
      <w:r w:rsidRPr="00426754">
        <w:t xml:space="preserve"> NUMBER(6));</w:t>
      </w:r>
    </w:p>
    <w:p w14:paraId="3C5F108E" w14:textId="77777777" w:rsidR="00426754" w:rsidRPr="00426754" w:rsidRDefault="00426754" w:rsidP="00426754"/>
    <w:p w14:paraId="260AFB64" w14:textId="77777777" w:rsidR="00426754" w:rsidRPr="00426754" w:rsidRDefault="00426754" w:rsidP="00426754">
      <w:r w:rsidRPr="00426754">
        <w:t xml:space="preserve">ALTER TABLE </w:t>
      </w:r>
      <w:proofErr w:type="spellStart"/>
      <w:r w:rsidRPr="00426754">
        <w:t>market_accounts</w:t>
      </w:r>
      <w:proofErr w:type="spellEnd"/>
    </w:p>
    <w:p w14:paraId="0E5B0313" w14:textId="77777777" w:rsidR="00426754" w:rsidRPr="00426754" w:rsidRDefault="00426754" w:rsidP="00426754">
      <w:r w:rsidRPr="00426754">
        <w:t>ADD FOREIGN KEY (</w:t>
      </w:r>
      <w:proofErr w:type="spellStart"/>
      <w:r w:rsidRPr="00426754">
        <w:t>empID</w:t>
      </w:r>
      <w:proofErr w:type="spellEnd"/>
      <w:r w:rsidRPr="00426754">
        <w:t>)</w:t>
      </w:r>
    </w:p>
    <w:p w14:paraId="549197EA" w14:textId="77777777" w:rsidR="00426754" w:rsidRPr="00426754" w:rsidRDefault="00426754" w:rsidP="00426754">
      <w:r w:rsidRPr="00426754">
        <w:t xml:space="preserve">REFERENCES </w:t>
      </w:r>
      <w:proofErr w:type="spellStart"/>
      <w:r w:rsidRPr="00426754">
        <w:t>market_employees</w:t>
      </w:r>
      <w:proofErr w:type="spellEnd"/>
      <w:r w:rsidRPr="00426754">
        <w:t>(</w:t>
      </w:r>
      <w:proofErr w:type="spellStart"/>
      <w:r w:rsidRPr="00426754">
        <w:t>empID</w:t>
      </w:r>
      <w:proofErr w:type="spellEnd"/>
      <w:r w:rsidRPr="00426754">
        <w:t>)</w:t>
      </w:r>
    </w:p>
    <w:p w14:paraId="707DC5B2" w14:textId="77777777" w:rsidR="00426754" w:rsidRPr="00426754" w:rsidRDefault="00426754" w:rsidP="00426754">
      <w:r w:rsidRPr="00426754">
        <w:t>ON DELETE CASCADE;</w:t>
      </w:r>
    </w:p>
    <w:p w14:paraId="241627C4" w14:textId="77777777" w:rsidR="00426754" w:rsidRPr="00426754" w:rsidRDefault="00426754" w:rsidP="00426754"/>
    <w:p w14:paraId="0100457A" w14:textId="77777777" w:rsidR="00426754" w:rsidRPr="00426754" w:rsidRDefault="00426754" w:rsidP="00426754">
      <w:r w:rsidRPr="00426754">
        <w:t xml:space="preserve">ALTER TABLE </w:t>
      </w:r>
      <w:proofErr w:type="spellStart"/>
      <w:r w:rsidRPr="00426754">
        <w:t>market_accounts</w:t>
      </w:r>
      <w:proofErr w:type="spellEnd"/>
    </w:p>
    <w:p w14:paraId="02760070" w14:textId="77777777" w:rsidR="00426754" w:rsidRPr="00426754" w:rsidRDefault="00426754" w:rsidP="00426754">
      <w:r w:rsidRPr="00426754">
        <w:t>ADD FOREIGN KEY (</w:t>
      </w:r>
      <w:proofErr w:type="spellStart"/>
      <w:r w:rsidRPr="00426754">
        <w:t>branchID</w:t>
      </w:r>
      <w:proofErr w:type="spellEnd"/>
      <w:r w:rsidRPr="00426754">
        <w:t>)</w:t>
      </w:r>
    </w:p>
    <w:p w14:paraId="03FB7520" w14:textId="77777777" w:rsidR="00426754" w:rsidRPr="00426754" w:rsidRDefault="00426754" w:rsidP="00426754">
      <w:r w:rsidRPr="00426754">
        <w:t>REFERENCES supermarket(</w:t>
      </w:r>
      <w:proofErr w:type="spellStart"/>
      <w:r w:rsidRPr="00426754">
        <w:t>branchID</w:t>
      </w:r>
      <w:proofErr w:type="spellEnd"/>
      <w:r w:rsidRPr="00426754">
        <w:t>);</w:t>
      </w:r>
    </w:p>
    <w:p w14:paraId="60C90095" w14:textId="77777777" w:rsidR="00426754" w:rsidRPr="00426754" w:rsidRDefault="00426754" w:rsidP="00426754"/>
    <w:p w14:paraId="1A284F49" w14:textId="77777777" w:rsidR="00426754" w:rsidRPr="00426754" w:rsidRDefault="00426754" w:rsidP="00426754">
      <w:r w:rsidRPr="00426754">
        <w:t>commit;</w:t>
      </w:r>
    </w:p>
    <w:p w14:paraId="17766742" w14:textId="77777777" w:rsidR="00426754" w:rsidRPr="00426754" w:rsidRDefault="00426754" w:rsidP="00426754"/>
    <w:p w14:paraId="34640A3F" w14:textId="77777777" w:rsidR="00426754" w:rsidRPr="00426754" w:rsidRDefault="00426754" w:rsidP="00426754">
      <w:r w:rsidRPr="00426754">
        <w:t xml:space="preserve">CREATE TABLE </w:t>
      </w:r>
      <w:proofErr w:type="spellStart"/>
      <w:r w:rsidRPr="00426754">
        <w:t>market_includes</w:t>
      </w:r>
      <w:proofErr w:type="spellEnd"/>
      <w:r w:rsidRPr="00426754">
        <w:t xml:space="preserve"> (</w:t>
      </w:r>
    </w:p>
    <w:p w14:paraId="7CE9E05C" w14:textId="77777777" w:rsidR="00426754" w:rsidRPr="00426754" w:rsidRDefault="00426754" w:rsidP="00426754">
      <w:proofErr w:type="spellStart"/>
      <w:r w:rsidRPr="00426754">
        <w:t>transactionID</w:t>
      </w:r>
      <w:proofErr w:type="spellEnd"/>
      <w:r w:rsidRPr="00426754">
        <w:t xml:space="preserve"> NUMBER(6) NOT NULL,</w:t>
      </w:r>
    </w:p>
    <w:p w14:paraId="33512295" w14:textId="77777777" w:rsidR="00426754" w:rsidRPr="00426754" w:rsidRDefault="00426754" w:rsidP="00426754">
      <w:proofErr w:type="spellStart"/>
      <w:r w:rsidRPr="00426754">
        <w:t>itemID</w:t>
      </w:r>
      <w:proofErr w:type="spellEnd"/>
      <w:r w:rsidRPr="00426754">
        <w:t xml:space="preserve"> NUMBER(6) NOT NULL,</w:t>
      </w:r>
    </w:p>
    <w:p w14:paraId="4AA87D07" w14:textId="77777777" w:rsidR="00426754" w:rsidRPr="00426754" w:rsidRDefault="00426754" w:rsidP="00426754">
      <w:r w:rsidRPr="00426754">
        <w:t xml:space="preserve">CONSTRAINT </w:t>
      </w:r>
      <w:proofErr w:type="spellStart"/>
      <w:r w:rsidRPr="00426754">
        <w:t>pk_includes</w:t>
      </w:r>
      <w:proofErr w:type="spellEnd"/>
      <w:r w:rsidRPr="00426754">
        <w:t xml:space="preserve"> PRIMARY KEY(</w:t>
      </w:r>
      <w:proofErr w:type="spellStart"/>
      <w:r w:rsidRPr="00426754">
        <w:t>transactionID,itemID</w:t>
      </w:r>
      <w:proofErr w:type="spellEnd"/>
      <w:r w:rsidRPr="00426754">
        <w:t>));</w:t>
      </w:r>
    </w:p>
    <w:p w14:paraId="3CD159A6" w14:textId="77777777" w:rsidR="00426754" w:rsidRPr="00426754" w:rsidRDefault="00426754" w:rsidP="00426754"/>
    <w:p w14:paraId="4669028E" w14:textId="77777777" w:rsidR="00426754" w:rsidRPr="00426754" w:rsidRDefault="00426754" w:rsidP="00426754">
      <w:r w:rsidRPr="00426754">
        <w:t>commit;</w:t>
      </w:r>
    </w:p>
    <w:p w14:paraId="4593E5D7" w14:textId="77777777" w:rsidR="00426754" w:rsidRPr="00426754" w:rsidRDefault="00426754" w:rsidP="00426754"/>
    <w:p w14:paraId="55E5444B" w14:textId="77777777" w:rsidR="00426754" w:rsidRPr="00426754" w:rsidRDefault="00426754" w:rsidP="00426754">
      <w:r w:rsidRPr="00426754">
        <w:t xml:space="preserve">ALTER TABLE </w:t>
      </w:r>
      <w:proofErr w:type="spellStart"/>
      <w:r w:rsidRPr="00426754">
        <w:t>market_includes</w:t>
      </w:r>
      <w:proofErr w:type="spellEnd"/>
    </w:p>
    <w:p w14:paraId="5779CD42" w14:textId="77777777" w:rsidR="00426754" w:rsidRPr="00426754" w:rsidRDefault="00426754" w:rsidP="00426754">
      <w:r w:rsidRPr="00426754">
        <w:t>ADD FOREIGN KEY(</w:t>
      </w:r>
      <w:proofErr w:type="spellStart"/>
      <w:r w:rsidRPr="00426754">
        <w:t>itemID</w:t>
      </w:r>
      <w:proofErr w:type="spellEnd"/>
      <w:r w:rsidRPr="00426754">
        <w:t>)</w:t>
      </w:r>
    </w:p>
    <w:p w14:paraId="76C438E9" w14:textId="77777777" w:rsidR="00426754" w:rsidRPr="00426754" w:rsidRDefault="00426754" w:rsidP="00426754">
      <w:r w:rsidRPr="00426754">
        <w:t>REFERENCES item(</w:t>
      </w:r>
      <w:proofErr w:type="spellStart"/>
      <w:r w:rsidRPr="00426754">
        <w:t>itemID</w:t>
      </w:r>
      <w:proofErr w:type="spellEnd"/>
      <w:r w:rsidRPr="00426754">
        <w:t>);</w:t>
      </w:r>
    </w:p>
    <w:p w14:paraId="60C83DFA" w14:textId="77777777" w:rsidR="00426754" w:rsidRPr="00426754" w:rsidRDefault="00426754" w:rsidP="00426754"/>
    <w:p w14:paraId="7CFE790E" w14:textId="77777777" w:rsidR="00426754" w:rsidRPr="00426754" w:rsidRDefault="00426754" w:rsidP="00426754">
      <w:r w:rsidRPr="00426754">
        <w:t xml:space="preserve">ALTER TABLE </w:t>
      </w:r>
      <w:proofErr w:type="spellStart"/>
      <w:r w:rsidRPr="00426754">
        <w:t>market_includes</w:t>
      </w:r>
      <w:proofErr w:type="spellEnd"/>
    </w:p>
    <w:p w14:paraId="49771B1A" w14:textId="77777777" w:rsidR="00426754" w:rsidRPr="00426754" w:rsidRDefault="00426754" w:rsidP="00426754">
      <w:r w:rsidRPr="00426754">
        <w:t>ADD FOREIGN KEY(</w:t>
      </w:r>
      <w:proofErr w:type="spellStart"/>
      <w:r w:rsidRPr="00426754">
        <w:t>transactionID</w:t>
      </w:r>
      <w:proofErr w:type="spellEnd"/>
      <w:r w:rsidRPr="00426754">
        <w:t>)</w:t>
      </w:r>
    </w:p>
    <w:p w14:paraId="79578896" w14:textId="77777777" w:rsidR="00426754" w:rsidRPr="00426754" w:rsidRDefault="00426754" w:rsidP="00426754">
      <w:r w:rsidRPr="00426754">
        <w:t>REFERENCES transactions(</w:t>
      </w:r>
      <w:proofErr w:type="spellStart"/>
      <w:r w:rsidRPr="00426754">
        <w:t>transactionID</w:t>
      </w:r>
      <w:proofErr w:type="spellEnd"/>
      <w:r w:rsidRPr="00426754">
        <w:t>);</w:t>
      </w:r>
    </w:p>
    <w:p w14:paraId="2E1FE206" w14:textId="77777777" w:rsidR="00426754" w:rsidRPr="00426754" w:rsidRDefault="00426754" w:rsidP="00426754"/>
    <w:p w14:paraId="182EB9A7" w14:textId="77777777" w:rsidR="00426754" w:rsidRPr="00426754" w:rsidRDefault="00426754" w:rsidP="00426754">
      <w:r w:rsidRPr="00426754">
        <w:t>commit;</w:t>
      </w:r>
    </w:p>
    <w:p w14:paraId="5394FB5B" w14:textId="77777777" w:rsidR="00426754" w:rsidRPr="00426754" w:rsidRDefault="00426754" w:rsidP="00426754"/>
    <w:p w14:paraId="157BBB09" w14:textId="77777777" w:rsidR="00426754" w:rsidRPr="00426754" w:rsidRDefault="00426754" w:rsidP="00426754">
      <w:r w:rsidRPr="00426754">
        <w:t xml:space="preserve">CREATE TABLE </w:t>
      </w:r>
      <w:proofErr w:type="spellStart"/>
      <w:r w:rsidRPr="00426754">
        <w:t>Credit_Cards</w:t>
      </w:r>
      <w:proofErr w:type="spellEnd"/>
      <w:r w:rsidRPr="00426754">
        <w:t>(</w:t>
      </w:r>
    </w:p>
    <w:p w14:paraId="46C30E1A" w14:textId="77777777" w:rsidR="00426754" w:rsidRPr="00426754" w:rsidRDefault="00426754" w:rsidP="00426754">
      <w:proofErr w:type="spellStart"/>
      <w:r w:rsidRPr="00426754">
        <w:t>CardID</w:t>
      </w:r>
      <w:proofErr w:type="spellEnd"/>
      <w:r w:rsidRPr="00426754">
        <w:t xml:space="preserve"> NUMBER(8) PRIMARY KEY,</w:t>
      </w:r>
    </w:p>
    <w:p w14:paraId="4400E060" w14:textId="77777777" w:rsidR="00426754" w:rsidRPr="00426754" w:rsidRDefault="00426754" w:rsidP="00426754">
      <w:r w:rsidRPr="00426754">
        <w:t>budget NUMBER(8,2) CHECK(budget&gt;0));</w:t>
      </w:r>
    </w:p>
    <w:p w14:paraId="70AC900C" w14:textId="77777777" w:rsidR="00426754" w:rsidRPr="00426754" w:rsidRDefault="00426754" w:rsidP="00426754"/>
    <w:p w14:paraId="271F2003" w14:textId="77777777" w:rsidR="00426754" w:rsidRPr="00426754" w:rsidRDefault="00426754" w:rsidP="00426754">
      <w:r w:rsidRPr="00426754">
        <w:t>commit;</w:t>
      </w:r>
    </w:p>
    <w:p w14:paraId="701BCC1C" w14:textId="77777777" w:rsidR="00426754" w:rsidRPr="00426754" w:rsidRDefault="00426754" w:rsidP="00426754"/>
    <w:p w14:paraId="757230C6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credit_cards</w:t>
      </w:r>
      <w:proofErr w:type="spellEnd"/>
    </w:p>
    <w:p w14:paraId="38C61DA2" w14:textId="77777777" w:rsidR="00426754" w:rsidRPr="00426754" w:rsidRDefault="00426754" w:rsidP="00426754">
      <w:r w:rsidRPr="00426754">
        <w:t>VALUES (11111111,1000.00);</w:t>
      </w:r>
    </w:p>
    <w:p w14:paraId="236B9384" w14:textId="77777777" w:rsidR="00426754" w:rsidRPr="00426754" w:rsidRDefault="00426754" w:rsidP="00426754"/>
    <w:p w14:paraId="7106E340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credit_cards</w:t>
      </w:r>
      <w:proofErr w:type="spellEnd"/>
    </w:p>
    <w:p w14:paraId="30490636" w14:textId="77777777" w:rsidR="00426754" w:rsidRPr="00426754" w:rsidRDefault="00426754" w:rsidP="00426754">
      <w:r w:rsidRPr="00426754">
        <w:t>VALUES (22222222,2000.00);</w:t>
      </w:r>
    </w:p>
    <w:p w14:paraId="7C80181C" w14:textId="77777777" w:rsidR="00426754" w:rsidRPr="00426754" w:rsidRDefault="00426754" w:rsidP="00426754"/>
    <w:p w14:paraId="5929E9D9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credit_cards</w:t>
      </w:r>
      <w:proofErr w:type="spellEnd"/>
    </w:p>
    <w:p w14:paraId="37FD1774" w14:textId="77777777" w:rsidR="00426754" w:rsidRPr="00426754" w:rsidRDefault="00426754" w:rsidP="00426754">
      <w:r w:rsidRPr="00426754">
        <w:t>VALUES (33333333,3000.00);</w:t>
      </w:r>
    </w:p>
    <w:p w14:paraId="03798D05" w14:textId="77777777" w:rsidR="00426754" w:rsidRPr="00426754" w:rsidRDefault="00426754" w:rsidP="00426754"/>
    <w:p w14:paraId="69239E0E" w14:textId="77777777" w:rsidR="00426754" w:rsidRPr="00426754" w:rsidRDefault="00426754" w:rsidP="00426754">
      <w:r w:rsidRPr="00426754">
        <w:t>commit;</w:t>
      </w:r>
    </w:p>
    <w:p w14:paraId="1673637E" w14:textId="77777777" w:rsidR="00426754" w:rsidRPr="00426754" w:rsidRDefault="00426754" w:rsidP="00426754"/>
    <w:p w14:paraId="63BC9B88" w14:textId="77777777" w:rsidR="00426754" w:rsidRPr="00426754" w:rsidRDefault="00426754" w:rsidP="00426754">
      <w:r w:rsidRPr="00426754">
        <w:t>INSERT INTO supermarket</w:t>
      </w:r>
    </w:p>
    <w:p w14:paraId="55A7AA8A" w14:textId="77777777" w:rsidR="00426754" w:rsidRPr="00426754" w:rsidRDefault="00426754" w:rsidP="00426754">
      <w:r w:rsidRPr="00426754">
        <w:t>VALUES (1,50000);</w:t>
      </w:r>
    </w:p>
    <w:p w14:paraId="1C464CD2" w14:textId="77777777" w:rsidR="00426754" w:rsidRPr="00426754" w:rsidRDefault="00426754" w:rsidP="00426754"/>
    <w:p w14:paraId="4FFDE237" w14:textId="77777777" w:rsidR="00426754" w:rsidRPr="00426754" w:rsidRDefault="00426754" w:rsidP="00426754">
      <w:r w:rsidRPr="00426754">
        <w:t>INSERT INTO supermarket</w:t>
      </w:r>
    </w:p>
    <w:p w14:paraId="59DC2E39" w14:textId="77777777" w:rsidR="00426754" w:rsidRPr="00426754" w:rsidRDefault="00426754" w:rsidP="00426754">
      <w:r w:rsidRPr="00426754">
        <w:t>VALUES (2,40000);</w:t>
      </w:r>
    </w:p>
    <w:p w14:paraId="6EE61D2A" w14:textId="77777777" w:rsidR="00426754" w:rsidRPr="00426754" w:rsidRDefault="00426754" w:rsidP="00426754"/>
    <w:p w14:paraId="0CF9DA02" w14:textId="77777777" w:rsidR="00426754" w:rsidRPr="00426754" w:rsidRDefault="00426754" w:rsidP="00426754">
      <w:r w:rsidRPr="00426754">
        <w:t>INSERT INTO supermarket</w:t>
      </w:r>
    </w:p>
    <w:p w14:paraId="682D3B0B" w14:textId="77777777" w:rsidR="00426754" w:rsidRPr="00426754" w:rsidRDefault="00426754" w:rsidP="00426754">
      <w:r w:rsidRPr="00426754">
        <w:t>VALUES (3,55000);</w:t>
      </w:r>
    </w:p>
    <w:p w14:paraId="2A3EF74E" w14:textId="77777777" w:rsidR="00426754" w:rsidRPr="00426754" w:rsidRDefault="00426754" w:rsidP="00426754"/>
    <w:p w14:paraId="4CA22ACD" w14:textId="77777777" w:rsidR="00426754" w:rsidRPr="00426754" w:rsidRDefault="00426754" w:rsidP="00426754">
      <w:r w:rsidRPr="00426754">
        <w:t>commit;</w:t>
      </w:r>
    </w:p>
    <w:p w14:paraId="0450CE8C" w14:textId="77777777" w:rsidR="00426754" w:rsidRPr="00426754" w:rsidRDefault="00426754" w:rsidP="00426754"/>
    <w:p w14:paraId="2B107CB2" w14:textId="77777777" w:rsidR="00426754" w:rsidRPr="00426754" w:rsidRDefault="00426754" w:rsidP="00426754">
      <w:r w:rsidRPr="00426754">
        <w:t xml:space="preserve">insert into TRANSACTIONS </w:t>
      </w:r>
    </w:p>
    <w:p w14:paraId="328C761B" w14:textId="77777777" w:rsidR="00426754" w:rsidRPr="00426754" w:rsidRDefault="00426754" w:rsidP="00426754">
      <w:r w:rsidRPr="00426754">
        <w:t>values ( 1,'Nada Pantaleon','24-DEC-23');</w:t>
      </w:r>
    </w:p>
    <w:p w14:paraId="519BC18D" w14:textId="77777777" w:rsidR="00426754" w:rsidRPr="00426754" w:rsidRDefault="00426754" w:rsidP="00426754"/>
    <w:p w14:paraId="5F5D0C99" w14:textId="77777777" w:rsidR="00426754" w:rsidRPr="00426754" w:rsidRDefault="00426754" w:rsidP="00426754">
      <w:r w:rsidRPr="00426754">
        <w:t>commit;</w:t>
      </w:r>
    </w:p>
    <w:p w14:paraId="0FB92346" w14:textId="77777777" w:rsidR="00426754" w:rsidRPr="00426754" w:rsidRDefault="00426754" w:rsidP="00426754"/>
    <w:p w14:paraId="4C8AF82A" w14:textId="77777777" w:rsidR="00426754" w:rsidRPr="00426754" w:rsidRDefault="00426754" w:rsidP="00426754"/>
    <w:p w14:paraId="0A5F44E5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03E2AC4F" w14:textId="77777777" w:rsidR="00426754" w:rsidRPr="00426754" w:rsidRDefault="00426754" w:rsidP="00426754">
      <w:r w:rsidRPr="00426754">
        <w:t>VALUES (1,9355,'Admin');</w:t>
      </w:r>
    </w:p>
    <w:p w14:paraId="29F8FF22" w14:textId="77777777" w:rsidR="00426754" w:rsidRPr="00426754" w:rsidRDefault="00426754" w:rsidP="00426754"/>
    <w:p w14:paraId="50608A2D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22A1BD7C" w14:textId="77777777" w:rsidR="00426754" w:rsidRPr="00426754" w:rsidRDefault="00426754" w:rsidP="00426754">
      <w:r w:rsidRPr="00426754">
        <w:t>VALUES (2,4669,'Admin');</w:t>
      </w:r>
    </w:p>
    <w:p w14:paraId="31EF0F6C" w14:textId="77777777" w:rsidR="00426754" w:rsidRPr="00426754" w:rsidRDefault="00426754" w:rsidP="00426754"/>
    <w:p w14:paraId="3B2F5FC0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23792776" w14:textId="77777777" w:rsidR="00426754" w:rsidRPr="00426754" w:rsidRDefault="00426754" w:rsidP="00426754">
      <w:r w:rsidRPr="00426754">
        <w:t>VALUES (3,18649,'Admin');</w:t>
      </w:r>
    </w:p>
    <w:p w14:paraId="79EBA41E" w14:textId="77777777" w:rsidR="00426754" w:rsidRPr="00426754" w:rsidRDefault="00426754" w:rsidP="00426754"/>
    <w:p w14:paraId="60041353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17663DE2" w14:textId="77777777" w:rsidR="00426754" w:rsidRPr="00426754" w:rsidRDefault="00426754" w:rsidP="00426754">
      <w:r w:rsidRPr="00426754">
        <w:t>VALUES (4,1396,'Stock Controller');</w:t>
      </w:r>
    </w:p>
    <w:p w14:paraId="4860BBB3" w14:textId="77777777" w:rsidR="00426754" w:rsidRPr="00426754" w:rsidRDefault="00426754" w:rsidP="00426754"/>
    <w:p w14:paraId="420DAF7F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22128370" w14:textId="77777777" w:rsidR="00426754" w:rsidRPr="00426754" w:rsidRDefault="00426754" w:rsidP="00426754">
      <w:r w:rsidRPr="00426754">
        <w:t>VALUES (5,7525,'Stock Controller');</w:t>
      </w:r>
    </w:p>
    <w:p w14:paraId="3B493388" w14:textId="77777777" w:rsidR="00426754" w:rsidRPr="00426754" w:rsidRDefault="00426754" w:rsidP="00426754"/>
    <w:p w14:paraId="024ACC11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0A834B9F" w14:textId="77777777" w:rsidR="00426754" w:rsidRPr="00426754" w:rsidRDefault="00426754" w:rsidP="00426754">
      <w:r w:rsidRPr="00426754">
        <w:t>VALUES (6,7785,'Stock Controller');</w:t>
      </w:r>
    </w:p>
    <w:p w14:paraId="69F8C304" w14:textId="77777777" w:rsidR="00426754" w:rsidRPr="00426754" w:rsidRDefault="00426754" w:rsidP="00426754"/>
    <w:p w14:paraId="075E6064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4AA48EC1" w14:textId="77777777" w:rsidR="00426754" w:rsidRPr="00426754" w:rsidRDefault="00426754" w:rsidP="00426754">
      <w:r w:rsidRPr="00426754">
        <w:t>VALUES (7,16988,'Sales');</w:t>
      </w:r>
    </w:p>
    <w:p w14:paraId="26056552" w14:textId="77777777" w:rsidR="00426754" w:rsidRPr="00426754" w:rsidRDefault="00426754" w:rsidP="00426754"/>
    <w:p w14:paraId="380CC126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5C5A97C9" w14:textId="77777777" w:rsidR="00426754" w:rsidRPr="00426754" w:rsidRDefault="00426754" w:rsidP="00426754">
      <w:r w:rsidRPr="00426754">
        <w:t>VALUES (8,14193,'Sales');</w:t>
      </w:r>
    </w:p>
    <w:p w14:paraId="1A7DD0B7" w14:textId="77777777" w:rsidR="00426754" w:rsidRPr="00426754" w:rsidRDefault="00426754" w:rsidP="00426754"/>
    <w:p w14:paraId="67BCB606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4D9FF133" w14:textId="77777777" w:rsidR="00426754" w:rsidRPr="00426754" w:rsidRDefault="00426754" w:rsidP="00426754">
      <w:r w:rsidRPr="00426754">
        <w:t>VALUES (9,10227,'Sales');</w:t>
      </w:r>
    </w:p>
    <w:p w14:paraId="0BF51662" w14:textId="77777777" w:rsidR="00426754" w:rsidRPr="00426754" w:rsidRDefault="00426754" w:rsidP="00426754"/>
    <w:p w14:paraId="546873CF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462FAD9B" w14:textId="77777777" w:rsidR="00426754" w:rsidRPr="00426754" w:rsidRDefault="00426754" w:rsidP="00426754">
      <w:r w:rsidRPr="00426754">
        <w:t>VALUES (10,13804,'Cashier');</w:t>
      </w:r>
    </w:p>
    <w:p w14:paraId="2E23F23F" w14:textId="77777777" w:rsidR="00426754" w:rsidRPr="00426754" w:rsidRDefault="00426754" w:rsidP="00426754"/>
    <w:p w14:paraId="341113AF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0E2CEE47" w14:textId="77777777" w:rsidR="00426754" w:rsidRPr="00426754" w:rsidRDefault="00426754" w:rsidP="00426754">
      <w:r w:rsidRPr="00426754">
        <w:t>VALUES (11,16534,'Cashier');</w:t>
      </w:r>
    </w:p>
    <w:p w14:paraId="6CBDDB21" w14:textId="77777777" w:rsidR="00426754" w:rsidRPr="00426754" w:rsidRDefault="00426754" w:rsidP="00426754"/>
    <w:p w14:paraId="4A8C69D0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market_employees</w:t>
      </w:r>
      <w:proofErr w:type="spellEnd"/>
    </w:p>
    <w:p w14:paraId="07C42EE7" w14:textId="77777777" w:rsidR="00426754" w:rsidRPr="00426754" w:rsidRDefault="00426754" w:rsidP="00426754">
      <w:r w:rsidRPr="00426754">
        <w:t>VALUES (12,16505,'Cashier');</w:t>
      </w:r>
    </w:p>
    <w:p w14:paraId="0C47FB55" w14:textId="77777777" w:rsidR="00426754" w:rsidRPr="00426754" w:rsidRDefault="00426754" w:rsidP="00426754"/>
    <w:p w14:paraId="4081B42F" w14:textId="77777777" w:rsidR="00426754" w:rsidRPr="00426754" w:rsidRDefault="00426754" w:rsidP="00426754">
      <w:r w:rsidRPr="00426754">
        <w:t>commit;</w:t>
      </w:r>
    </w:p>
    <w:p w14:paraId="4AEA53C7" w14:textId="77777777" w:rsidR="00426754" w:rsidRPr="00426754" w:rsidRDefault="00426754" w:rsidP="00426754"/>
    <w:p w14:paraId="1A9CD7EE" w14:textId="77777777" w:rsidR="00426754" w:rsidRPr="00426754" w:rsidRDefault="00426754" w:rsidP="00426754"/>
    <w:p w14:paraId="0E1488C0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44CEE592" w14:textId="77777777" w:rsidR="00426754" w:rsidRPr="00426754" w:rsidRDefault="00426754" w:rsidP="00426754">
      <w:r w:rsidRPr="00426754">
        <w:t>VALUES ('admin1','admin1',1,1);</w:t>
      </w:r>
    </w:p>
    <w:p w14:paraId="5049F83E" w14:textId="77777777" w:rsidR="00426754" w:rsidRPr="00426754" w:rsidRDefault="00426754" w:rsidP="00426754"/>
    <w:p w14:paraId="40C53312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68451D7E" w14:textId="77777777" w:rsidR="00426754" w:rsidRPr="00426754" w:rsidRDefault="00426754" w:rsidP="00426754">
      <w:r w:rsidRPr="00426754">
        <w:t>VALUES ('admin2','admin2',2,2);</w:t>
      </w:r>
    </w:p>
    <w:p w14:paraId="3E895074" w14:textId="77777777" w:rsidR="00426754" w:rsidRPr="00426754" w:rsidRDefault="00426754" w:rsidP="00426754"/>
    <w:p w14:paraId="34E03846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18DBAFDF" w14:textId="77777777" w:rsidR="00426754" w:rsidRPr="00426754" w:rsidRDefault="00426754" w:rsidP="00426754">
      <w:r w:rsidRPr="00426754">
        <w:t>VALUES ('admin3','admin3',3,3);</w:t>
      </w:r>
    </w:p>
    <w:p w14:paraId="3EF6BAB4" w14:textId="77777777" w:rsidR="00426754" w:rsidRPr="00426754" w:rsidRDefault="00426754" w:rsidP="00426754"/>
    <w:p w14:paraId="1A656A2D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3FA71192" w14:textId="77777777" w:rsidR="00426754" w:rsidRPr="00426754" w:rsidRDefault="00426754" w:rsidP="00426754">
      <w:r w:rsidRPr="00426754">
        <w:t>VALUES ('Nicodemo','123123',4,1);</w:t>
      </w:r>
    </w:p>
    <w:p w14:paraId="0759E3FC" w14:textId="77777777" w:rsidR="00426754" w:rsidRPr="00426754" w:rsidRDefault="00426754" w:rsidP="00426754"/>
    <w:p w14:paraId="1E8BFB23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7B2E3737" w14:textId="77777777" w:rsidR="00426754" w:rsidRPr="00426754" w:rsidRDefault="00426754" w:rsidP="00426754">
      <w:r w:rsidRPr="00426754">
        <w:t>VALUES ('Loukas','321321',5,2);</w:t>
      </w:r>
    </w:p>
    <w:p w14:paraId="37094074" w14:textId="77777777" w:rsidR="00426754" w:rsidRPr="00426754" w:rsidRDefault="00426754" w:rsidP="00426754"/>
    <w:p w14:paraId="78FA6533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3909452C" w14:textId="77777777" w:rsidR="00426754" w:rsidRPr="00426754" w:rsidRDefault="00426754" w:rsidP="00426754">
      <w:r w:rsidRPr="00426754">
        <w:t>VALUES ('Fadila','111222',6,3);</w:t>
      </w:r>
    </w:p>
    <w:p w14:paraId="33AF7556" w14:textId="77777777" w:rsidR="00426754" w:rsidRPr="00426754" w:rsidRDefault="00426754" w:rsidP="00426754"/>
    <w:p w14:paraId="6D35419A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2F229739" w14:textId="77777777" w:rsidR="00426754" w:rsidRPr="00426754" w:rsidRDefault="00426754" w:rsidP="00426754">
      <w:r w:rsidRPr="00426754">
        <w:t>VALUES ('Julia','111333',7,1);</w:t>
      </w:r>
    </w:p>
    <w:p w14:paraId="5D103D4C" w14:textId="77777777" w:rsidR="00426754" w:rsidRPr="00426754" w:rsidRDefault="00426754" w:rsidP="00426754"/>
    <w:p w14:paraId="530C7369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1FB46514" w14:textId="77777777" w:rsidR="00426754" w:rsidRPr="00426754" w:rsidRDefault="00426754" w:rsidP="00426754">
      <w:r w:rsidRPr="00426754">
        <w:t>VALUES ('Dip','111444',8,2);</w:t>
      </w:r>
    </w:p>
    <w:p w14:paraId="66967340" w14:textId="77777777" w:rsidR="00426754" w:rsidRPr="00426754" w:rsidRDefault="00426754" w:rsidP="00426754"/>
    <w:p w14:paraId="34D046ED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353DC26C" w14:textId="77777777" w:rsidR="00426754" w:rsidRPr="00426754" w:rsidRDefault="00426754" w:rsidP="00426754">
      <w:r w:rsidRPr="00426754">
        <w:t>VALUES ('Viktoria','111555',9,3);</w:t>
      </w:r>
    </w:p>
    <w:p w14:paraId="1D587849" w14:textId="77777777" w:rsidR="00426754" w:rsidRPr="00426754" w:rsidRDefault="00426754" w:rsidP="00426754"/>
    <w:p w14:paraId="660B5432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5BA9ED89" w14:textId="77777777" w:rsidR="00426754" w:rsidRPr="00426754" w:rsidRDefault="00426754" w:rsidP="00426754">
      <w:r w:rsidRPr="00426754">
        <w:t>VALUES ('Roeland','111666',10,1);</w:t>
      </w:r>
    </w:p>
    <w:p w14:paraId="210A85C6" w14:textId="77777777" w:rsidR="00426754" w:rsidRPr="00426754" w:rsidRDefault="00426754" w:rsidP="00426754"/>
    <w:p w14:paraId="2BBAD113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38F39F11" w14:textId="77777777" w:rsidR="00426754" w:rsidRPr="00426754" w:rsidRDefault="00426754" w:rsidP="00426754">
      <w:r w:rsidRPr="00426754">
        <w:t>VALUES ('Kishan','111777',11,2);</w:t>
      </w:r>
    </w:p>
    <w:p w14:paraId="752A2EDB" w14:textId="77777777" w:rsidR="00426754" w:rsidRPr="00426754" w:rsidRDefault="00426754" w:rsidP="00426754"/>
    <w:p w14:paraId="6E548609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market_accounts</w:t>
      </w:r>
      <w:proofErr w:type="spellEnd"/>
    </w:p>
    <w:p w14:paraId="3BA6F87D" w14:textId="77777777" w:rsidR="00426754" w:rsidRPr="00426754" w:rsidRDefault="00426754" w:rsidP="00426754">
      <w:r w:rsidRPr="00426754">
        <w:t>VALUES ('Arie','111888',12,3);</w:t>
      </w:r>
    </w:p>
    <w:p w14:paraId="0F979892" w14:textId="77777777" w:rsidR="00426754" w:rsidRPr="00426754" w:rsidRDefault="00426754" w:rsidP="00426754"/>
    <w:p w14:paraId="45C4E59E" w14:textId="77777777" w:rsidR="00426754" w:rsidRPr="00426754" w:rsidRDefault="00426754" w:rsidP="00426754">
      <w:r w:rsidRPr="00426754">
        <w:t>commit;</w:t>
      </w:r>
    </w:p>
    <w:p w14:paraId="2DA9AA4D" w14:textId="77777777" w:rsidR="00426754" w:rsidRPr="00426754" w:rsidRDefault="00426754" w:rsidP="00426754"/>
    <w:p w14:paraId="60F725E3" w14:textId="77777777" w:rsidR="00426754" w:rsidRPr="00426754" w:rsidRDefault="00426754" w:rsidP="00426754"/>
    <w:p w14:paraId="04754E1C" w14:textId="77777777" w:rsidR="00426754" w:rsidRPr="00426754" w:rsidRDefault="00426754" w:rsidP="00426754">
      <w:r w:rsidRPr="00426754">
        <w:t>INSERT INTO item</w:t>
      </w:r>
    </w:p>
    <w:p w14:paraId="23423714" w14:textId="77777777" w:rsidR="00426754" w:rsidRPr="00426754" w:rsidRDefault="00426754" w:rsidP="00426754">
      <w:r w:rsidRPr="00426754">
        <w:t>VALUES(1,'Bread',15.50,'Bakery',1000);</w:t>
      </w:r>
    </w:p>
    <w:p w14:paraId="3E47C8DE" w14:textId="77777777" w:rsidR="00426754" w:rsidRPr="00426754" w:rsidRDefault="00426754" w:rsidP="00426754"/>
    <w:p w14:paraId="62F1B4E1" w14:textId="77777777" w:rsidR="00426754" w:rsidRPr="00426754" w:rsidRDefault="00426754" w:rsidP="00426754">
      <w:r w:rsidRPr="00426754">
        <w:t>INSERT INTO item</w:t>
      </w:r>
    </w:p>
    <w:p w14:paraId="6DB4F979" w14:textId="77777777" w:rsidR="00426754" w:rsidRPr="00426754" w:rsidRDefault="00426754" w:rsidP="00426754">
      <w:r w:rsidRPr="00426754">
        <w:t>VALUES(2,'Toast',31.50,'Bakery',1000);</w:t>
      </w:r>
    </w:p>
    <w:p w14:paraId="52D379B6" w14:textId="77777777" w:rsidR="00426754" w:rsidRPr="00426754" w:rsidRDefault="00426754" w:rsidP="00426754"/>
    <w:p w14:paraId="15F1248B" w14:textId="77777777" w:rsidR="00426754" w:rsidRPr="00426754" w:rsidRDefault="00426754" w:rsidP="00426754">
      <w:r w:rsidRPr="00426754">
        <w:t>INSERT INTO item</w:t>
      </w:r>
    </w:p>
    <w:p w14:paraId="5F13B1C6" w14:textId="77777777" w:rsidR="00426754" w:rsidRPr="00426754" w:rsidRDefault="00426754" w:rsidP="00426754">
      <w:r w:rsidRPr="00426754">
        <w:t>VALUES(3,'Egg',125.00,'Dairy',1000);</w:t>
      </w:r>
    </w:p>
    <w:p w14:paraId="1197EB80" w14:textId="77777777" w:rsidR="00426754" w:rsidRPr="00426754" w:rsidRDefault="00426754" w:rsidP="00426754"/>
    <w:p w14:paraId="0C323690" w14:textId="77777777" w:rsidR="00426754" w:rsidRPr="00426754" w:rsidRDefault="00426754" w:rsidP="00426754">
      <w:r w:rsidRPr="00426754">
        <w:t>INSERT INTO item</w:t>
      </w:r>
    </w:p>
    <w:p w14:paraId="7D63FA77" w14:textId="77777777" w:rsidR="00426754" w:rsidRPr="00426754" w:rsidRDefault="00426754" w:rsidP="00426754">
      <w:r w:rsidRPr="00426754">
        <w:t>VALUES(4,'Butter',90.35,'Dairy',1000);</w:t>
      </w:r>
    </w:p>
    <w:p w14:paraId="7F8CA45B" w14:textId="77777777" w:rsidR="00426754" w:rsidRPr="00426754" w:rsidRDefault="00426754" w:rsidP="00426754"/>
    <w:p w14:paraId="518A4473" w14:textId="77777777" w:rsidR="00426754" w:rsidRPr="00426754" w:rsidRDefault="00426754" w:rsidP="00426754">
      <w:r w:rsidRPr="00426754">
        <w:t>INSERT INTO item</w:t>
      </w:r>
    </w:p>
    <w:p w14:paraId="4070C053" w14:textId="77777777" w:rsidR="00426754" w:rsidRPr="00426754" w:rsidRDefault="00426754" w:rsidP="00426754">
      <w:r w:rsidRPr="00426754">
        <w:t>VALUES(5,'Cheese',78.35,'Dairy',1000);</w:t>
      </w:r>
    </w:p>
    <w:p w14:paraId="408F141B" w14:textId="77777777" w:rsidR="00426754" w:rsidRPr="00426754" w:rsidRDefault="00426754" w:rsidP="00426754"/>
    <w:p w14:paraId="4C03357C" w14:textId="77777777" w:rsidR="00426754" w:rsidRPr="00426754" w:rsidRDefault="00426754" w:rsidP="00426754">
      <w:r w:rsidRPr="00426754">
        <w:t>INSERT INTO item</w:t>
      </w:r>
    </w:p>
    <w:p w14:paraId="3227C28B" w14:textId="77777777" w:rsidR="00426754" w:rsidRPr="00426754" w:rsidRDefault="00426754" w:rsidP="00426754">
      <w:r w:rsidRPr="00426754">
        <w:t>VALUES(6,'Milk',25.95,'Dairy',1000);</w:t>
      </w:r>
    </w:p>
    <w:p w14:paraId="3A5F28EF" w14:textId="77777777" w:rsidR="00426754" w:rsidRPr="00426754" w:rsidRDefault="00426754" w:rsidP="00426754"/>
    <w:p w14:paraId="6FB23BE0" w14:textId="77777777" w:rsidR="00426754" w:rsidRPr="00426754" w:rsidRDefault="00426754" w:rsidP="00426754">
      <w:r w:rsidRPr="00426754">
        <w:t>INSERT INTO item</w:t>
      </w:r>
    </w:p>
    <w:p w14:paraId="23B00586" w14:textId="77777777" w:rsidR="00426754" w:rsidRPr="00426754" w:rsidRDefault="00426754" w:rsidP="00426754">
      <w:r w:rsidRPr="00426754">
        <w:t>VALUES(7,'Pasta',10.45,'Dry Goods',1000);</w:t>
      </w:r>
    </w:p>
    <w:p w14:paraId="32D0B6FA" w14:textId="77777777" w:rsidR="00426754" w:rsidRPr="00426754" w:rsidRDefault="00426754" w:rsidP="00426754"/>
    <w:p w14:paraId="0C0871BC" w14:textId="77777777" w:rsidR="00426754" w:rsidRPr="00426754" w:rsidRDefault="00426754" w:rsidP="00426754">
      <w:r w:rsidRPr="00426754">
        <w:t>INSERT INTO item</w:t>
      </w:r>
    </w:p>
    <w:p w14:paraId="3AFFF5C4" w14:textId="77777777" w:rsidR="00426754" w:rsidRPr="00426754" w:rsidRDefault="00426754" w:rsidP="00426754">
      <w:r w:rsidRPr="00426754">
        <w:t>VALUES(8,'Flour',28.15,'Dry Goods',1000);</w:t>
      </w:r>
    </w:p>
    <w:p w14:paraId="08842A16" w14:textId="77777777" w:rsidR="00426754" w:rsidRPr="00426754" w:rsidRDefault="00426754" w:rsidP="00426754"/>
    <w:p w14:paraId="514F4537" w14:textId="77777777" w:rsidR="00426754" w:rsidRPr="00426754" w:rsidRDefault="00426754" w:rsidP="00426754">
      <w:r w:rsidRPr="00426754">
        <w:t>INSERT INTO item</w:t>
      </w:r>
    </w:p>
    <w:p w14:paraId="691F23CC" w14:textId="77777777" w:rsidR="00426754" w:rsidRPr="00426754" w:rsidRDefault="00426754" w:rsidP="00426754">
      <w:r w:rsidRPr="00426754">
        <w:t>VALUES(9,'Banana',56.75,'Fruits',1000);</w:t>
      </w:r>
    </w:p>
    <w:p w14:paraId="6AAD3AA0" w14:textId="77777777" w:rsidR="00426754" w:rsidRPr="00426754" w:rsidRDefault="00426754" w:rsidP="00426754"/>
    <w:p w14:paraId="12AEED16" w14:textId="77777777" w:rsidR="00426754" w:rsidRPr="00426754" w:rsidRDefault="00426754" w:rsidP="00426754">
      <w:r w:rsidRPr="00426754">
        <w:t>INSERT INTO item</w:t>
      </w:r>
    </w:p>
    <w:p w14:paraId="5BCA1A1D" w14:textId="77777777" w:rsidR="00426754" w:rsidRPr="00426754" w:rsidRDefault="00426754" w:rsidP="00426754">
      <w:r w:rsidRPr="00426754">
        <w:t>VALUES(10,'Apple',41.95,'Fruits',1000);</w:t>
      </w:r>
    </w:p>
    <w:p w14:paraId="7358C26B" w14:textId="77777777" w:rsidR="00426754" w:rsidRPr="00426754" w:rsidRDefault="00426754" w:rsidP="00426754"/>
    <w:p w14:paraId="2F2774B0" w14:textId="77777777" w:rsidR="00426754" w:rsidRPr="00426754" w:rsidRDefault="00426754" w:rsidP="00426754">
      <w:r w:rsidRPr="00426754">
        <w:t>INSERT INTO item</w:t>
      </w:r>
    </w:p>
    <w:p w14:paraId="17B45A7C" w14:textId="77777777" w:rsidR="00426754" w:rsidRPr="00426754" w:rsidRDefault="00426754" w:rsidP="00426754">
      <w:r w:rsidRPr="00426754">
        <w:t>VALUES(11,'Potato Chip',5.00,'Snack Food',1000);</w:t>
      </w:r>
    </w:p>
    <w:p w14:paraId="7CFFF2A7" w14:textId="77777777" w:rsidR="00426754" w:rsidRPr="00426754" w:rsidRDefault="00426754" w:rsidP="00426754"/>
    <w:p w14:paraId="020CE5EF" w14:textId="77777777" w:rsidR="00426754" w:rsidRPr="00426754" w:rsidRDefault="00426754" w:rsidP="00426754">
      <w:r w:rsidRPr="00426754">
        <w:t>INSERT INTO item</w:t>
      </w:r>
    </w:p>
    <w:p w14:paraId="43DDBFA4" w14:textId="77777777" w:rsidR="00426754" w:rsidRPr="00426754" w:rsidRDefault="00426754" w:rsidP="00426754">
      <w:r w:rsidRPr="00426754">
        <w:t>VALUES(12,'Biscuit',2.95,'Snack Food',1000);</w:t>
      </w:r>
    </w:p>
    <w:p w14:paraId="2D0DCACD" w14:textId="77777777" w:rsidR="00426754" w:rsidRPr="00426754" w:rsidRDefault="00426754" w:rsidP="00426754"/>
    <w:p w14:paraId="0529EB40" w14:textId="77777777" w:rsidR="00426754" w:rsidRPr="00426754" w:rsidRDefault="00426754" w:rsidP="00426754">
      <w:r w:rsidRPr="00426754">
        <w:t>INSERT INTO item</w:t>
      </w:r>
    </w:p>
    <w:p w14:paraId="3432A262" w14:textId="77777777" w:rsidR="00426754" w:rsidRPr="00426754" w:rsidRDefault="00426754" w:rsidP="00426754">
      <w:r w:rsidRPr="00426754">
        <w:t>VALUES(13,'Ice Cream',16.95,'Snack Food',1000);</w:t>
      </w:r>
    </w:p>
    <w:p w14:paraId="158C62EB" w14:textId="77777777" w:rsidR="00426754" w:rsidRPr="00426754" w:rsidRDefault="00426754" w:rsidP="00426754"/>
    <w:p w14:paraId="45BB98A1" w14:textId="77777777" w:rsidR="00426754" w:rsidRPr="00426754" w:rsidRDefault="00426754" w:rsidP="00426754">
      <w:r w:rsidRPr="00426754">
        <w:t>INSERT INTO item</w:t>
      </w:r>
    </w:p>
    <w:p w14:paraId="48DB285D" w14:textId="77777777" w:rsidR="00426754" w:rsidRPr="00426754" w:rsidRDefault="00426754" w:rsidP="00426754">
      <w:r w:rsidRPr="00426754">
        <w:t>VALUES(14,'Honey',120.00,'Jarred Goods',1000);</w:t>
      </w:r>
    </w:p>
    <w:p w14:paraId="1AA84364" w14:textId="77777777" w:rsidR="00426754" w:rsidRPr="00426754" w:rsidRDefault="00426754" w:rsidP="00426754"/>
    <w:p w14:paraId="442E115E" w14:textId="77777777" w:rsidR="00426754" w:rsidRPr="00426754" w:rsidRDefault="00426754" w:rsidP="00426754">
      <w:r w:rsidRPr="00426754">
        <w:t>INSERT INTO item</w:t>
      </w:r>
    </w:p>
    <w:p w14:paraId="365D2C46" w14:textId="77777777" w:rsidR="00426754" w:rsidRPr="00426754" w:rsidRDefault="00426754" w:rsidP="00426754">
      <w:r w:rsidRPr="00426754">
        <w:t>VALUES(15,'Strawberry Jam',29.25,'Jarred Goods',1000);</w:t>
      </w:r>
    </w:p>
    <w:p w14:paraId="2F784D33" w14:textId="77777777" w:rsidR="00426754" w:rsidRPr="00426754" w:rsidRDefault="00426754" w:rsidP="00426754"/>
    <w:p w14:paraId="35367A37" w14:textId="77777777" w:rsidR="00426754" w:rsidRPr="00426754" w:rsidRDefault="00426754" w:rsidP="00426754">
      <w:r w:rsidRPr="00426754">
        <w:t>INSERT INTO item</w:t>
      </w:r>
    </w:p>
    <w:p w14:paraId="05FB5DE9" w14:textId="77777777" w:rsidR="00426754" w:rsidRPr="00426754" w:rsidRDefault="00426754" w:rsidP="00426754">
      <w:r w:rsidRPr="00426754">
        <w:t>VALUES(16,'Mustard',26.50,'Jarred Goods',1000);</w:t>
      </w:r>
    </w:p>
    <w:p w14:paraId="174E6387" w14:textId="77777777" w:rsidR="00426754" w:rsidRPr="00426754" w:rsidRDefault="00426754" w:rsidP="00426754"/>
    <w:p w14:paraId="354CE824" w14:textId="77777777" w:rsidR="00426754" w:rsidRPr="00426754" w:rsidRDefault="00426754" w:rsidP="00426754">
      <w:r w:rsidRPr="00426754">
        <w:t>INSERT INTO item</w:t>
      </w:r>
    </w:p>
    <w:p w14:paraId="62728C76" w14:textId="77777777" w:rsidR="00426754" w:rsidRPr="00426754" w:rsidRDefault="00426754" w:rsidP="00426754">
      <w:r w:rsidRPr="00426754">
        <w:t>VALUES(17,'Ketchup',36.90,'Jarred Goods',1000);</w:t>
      </w:r>
    </w:p>
    <w:p w14:paraId="5F836D79" w14:textId="77777777" w:rsidR="00426754" w:rsidRPr="00426754" w:rsidRDefault="00426754" w:rsidP="00426754"/>
    <w:p w14:paraId="500B964B" w14:textId="77777777" w:rsidR="00426754" w:rsidRPr="00426754" w:rsidRDefault="00426754" w:rsidP="00426754">
      <w:r w:rsidRPr="00426754">
        <w:t>INSERT INTO item</w:t>
      </w:r>
    </w:p>
    <w:p w14:paraId="6791A531" w14:textId="77777777" w:rsidR="00426754" w:rsidRPr="00426754" w:rsidRDefault="00426754" w:rsidP="00426754">
      <w:r w:rsidRPr="00426754">
        <w:t>VALUES(18,'Tomato',40.95,'Vegetables',1000);</w:t>
      </w:r>
    </w:p>
    <w:p w14:paraId="597B42DC" w14:textId="77777777" w:rsidR="00426754" w:rsidRPr="00426754" w:rsidRDefault="00426754" w:rsidP="00426754"/>
    <w:p w14:paraId="68C0C7A3" w14:textId="77777777" w:rsidR="00426754" w:rsidRPr="00426754" w:rsidRDefault="00426754" w:rsidP="00426754">
      <w:r w:rsidRPr="00426754">
        <w:t>INSERT INTO item</w:t>
      </w:r>
    </w:p>
    <w:p w14:paraId="46B7B0A0" w14:textId="77777777" w:rsidR="00426754" w:rsidRPr="00426754" w:rsidRDefault="00426754" w:rsidP="00426754">
      <w:r w:rsidRPr="00426754">
        <w:t>VALUES(19,'Carrot',16.95,'Vegetables',1000);</w:t>
      </w:r>
    </w:p>
    <w:p w14:paraId="0FFFBFFF" w14:textId="77777777" w:rsidR="00426754" w:rsidRPr="00426754" w:rsidRDefault="00426754" w:rsidP="00426754"/>
    <w:p w14:paraId="61755341" w14:textId="77777777" w:rsidR="00426754" w:rsidRPr="00426754" w:rsidRDefault="00426754" w:rsidP="00426754">
      <w:r w:rsidRPr="00426754">
        <w:t>INSERT INTO item</w:t>
      </w:r>
    </w:p>
    <w:p w14:paraId="6D07D89A" w14:textId="77777777" w:rsidR="00426754" w:rsidRPr="00426754" w:rsidRDefault="00426754" w:rsidP="00426754">
      <w:r w:rsidRPr="00426754">
        <w:t>VALUES(20,'Broccoli',14.00,'Vegetables',1000);</w:t>
      </w:r>
    </w:p>
    <w:p w14:paraId="610D6CAD" w14:textId="77777777" w:rsidR="00426754" w:rsidRPr="00426754" w:rsidRDefault="00426754" w:rsidP="00426754"/>
    <w:p w14:paraId="5B0F15DE" w14:textId="77777777" w:rsidR="00426754" w:rsidRPr="00426754" w:rsidRDefault="00426754" w:rsidP="00426754">
      <w:r w:rsidRPr="00426754">
        <w:t>INSERT INTO item</w:t>
      </w:r>
    </w:p>
    <w:p w14:paraId="6CC6CA80" w14:textId="77777777" w:rsidR="00426754" w:rsidRPr="00426754" w:rsidRDefault="00426754" w:rsidP="00426754">
      <w:r w:rsidRPr="00426754">
        <w:t>VALUES(21,'Vinegar',10.75,'Seasoning',1000);</w:t>
      </w:r>
    </w:p>
    <w:p w14:paraId="21537D13" w14:textId="77777777" w:rsidR="00426754" w:rsidRPr="00426754" w:rsidRDefault="00426754" w:rsidP="00426754"/>
    <w:p w14:paraId="1AF1FD06" w14:textId="77777777" w:rsidR="00426754" w:rsidRPr="00426754" w:rsidRDefault="00426754" w:rsidP="00426754">
      <w:r w:rsidRPr="00426754">
        <w:t>INSERT INTO item</w:t>
      </w:r>
    </w:p>
    <w:p w14:paraId="50848EB8" w14:textId="77777777" w:rsidR="00426754" w:rsidRPr="00426754" w:rsidRDefault="00426754" w:rsidP="00426754">
      <w:r w:rsidRPr="00426754">
        <w:t>VALUES(22,'Salt',7.75,'Seasoning',1000);</w:t>
      </w:r>
    </w:p>
    <w:p w14:paraId="086403E3" w14:textId="77777777" w:rsidR="00426754" w:rsidRPr="00426754" w:rsidRDefault="00426754" w:rsidP="00426754"/>
    <w:p w14:paraId="7FF5C32C" w14:textId="77777777" w:rsidR="00426754" w:rsidRPr="00426754" w:rsidRDefault="00426754" w:rsidP="00426754">
      <w:r w:rsidRPr="00426754">
        <w:t>INSERT INTO item</w:t>
      </w:r>
    </w:p>
    <w:p w14:paraId="124D7988" w14:textId="77777777" w:rsidR="00426754" w:rsidRPr="00426754" w:rsidRDefault="00426754" w:rsidP="00426754">
      <w:r w:rsidRPr="00426754">
        <w:t>VALUES(23,'Chicken Breast',105.95,'Meat',1000);</w:t>
      </w:r>
    </w:p>
    <w:p w14:paraId="413C0456" w14:textId="77777777" w:rsidR="00426754" w:rsidRPr="00426754" w:rsidRDefault="00426754" w:rsidP="00426754"/>
    <w:p w14:paraId="367F3E58" w14:textId="77777777" w:rsidR="00426754" w:rsidRPr="00426754" w:rsidRDefault="00426754" w:rsidP="00426754">
      <w:r w:rsidRPr="00426754">
        <w:t>INSERT INTO item</w:t>
      </w:r>
    </w:p>
    <w:p w14:paraId="4A878D69" w14:textId="77777777" w:rsidR="00426754" w:rsidRPr="00426754" w:rsidRDefault="00426754" w:rsidP="00426754">
      <w:r w:rsidRPr="00426754">
        <w:t>VALUES(24,'Beef',316.55,'Meat',1000);</w:t>
      </w:r>
    </w:p>
    <w:p w14:paraId="4D48CE02" w14:textId="77777777" w:rsidR="00426754" w:rsidRPr="00426754" w:rsidRDefault="00426754" w:rsidP="00426754"/>
    <w:p w14:paraId="7D140CE6" w14:textId="77777777" w:rsidR="00426754" w:rsidRPr="00426754" w:rsidRDefault="00426754" w:rsidP="00426754">
      <w:r w:rsidRPr="00426754">
        <w:t>INSERT INTO item</w:t>
      </w:r>
    </w:p>
    <w:p w14:paraId="053FBC29" w14:textId="77777777" w:rsidR="00426754" w:rsidRPr="00426754" w:rsidRDefault="00426754" w:rsidP="00426754">
      <w:r w:rsidRPr="00426754">
        <w:t>VALUES(25,'Tuna',37.65,'Sea Food',1000);</w:t>
      </w:r>
    </w:p>
    <w:p w14:paraId="792213E2" w14:textId="77777777" w:rsidR="00426754" w:rsidRPr="00426754" w:rsidRDefault="00426754" w:rsidP="00426754"/>
    <w:p w14:paraId="2B61BEA3" w14:textId="77777777" w:rsidR="00426754" w:rsidRPr="00426754" w:rsidRDefault="00426754" w:rsidP="00426754">
      <w:r w:rsidRPr="00426754">
        <w:t>INSERT INTO item</w:t>
      </w:r>
    </w:p>
    <w:p w14:paraId="5FDB3EAB" w14:textId="77777777" w:rsidR="00426754" w:rsidRPr="00426754" w:rsidRDefault="00426754" w:rsidP="00426754">
      <w:r w:rsidRPr="00426754">
        <w:t>VALUES(26,'Rice',51.95,'Grain',1000);</w:t>
      </w:r>
    </w:p>
    <w:p w14:paraId="78FFFC96" w14:textId="77777777" w:rsidR="00426754" w:rsidRPr="00426754" w:rsidRDefault="00426754" w:rsidP="00426754"/>
    <w:p w14:paraId="0F89F7DD" w14:textId="77777777" w:rsidR="00426754" w:rsidRPr="00426754" w:rsidRDefault="00426754" w:rsidP="00426754">
      <w:r w:rsidRPr="00426754">
        <w:t>INSERT INTO item</w:t>
      </w:r>
    </w:p>
    <w:p w14:paraId="3AF68605" w14:textId="77777777" w:rsidR="00426754" w:rsidRPr="00426754" w:rsidRDefault="00426754" w:rsidP="00426754">
      <w:r w:rsidRPr="00426754">
        <w:t>VALUES(27,'Couscous',74.25,'Grain',1000);</w:t>
      </w:r>
    </w:p>
    <w:p w14:paraId="1E803227" w14:textId="77777777" w:rsidR="00426754" w:rsidRPr="00426754" w:rsidRDefault="00426754" w:rsidP="00426754"/>
    <w:p w14:paraId="3710CED2" w14:textId="77777777" w:rsidR="00426754" w:rsidRPr="00426754" w:rsidRDefault="00426754" w:rsidP="00426754">
      <w:r w:rsidRPr="00426754">
        <w:t>INSERT INTO item</w:t>
      </w:r>
    </w:p>
    <w:p w14:paraId="1ADB212A" w14:textId="77777777" w:rsidR="00426754" w:rsidRPr="00426754" w:rsidRDefault="00426754" w:rsidP="00426754">
      <w:r w:rsidRPr="00426754">
        <w:t>VALUES(28,'Tea',22.95,'Beverages',1000);</w:t>
      </w:r>
    </w:p>
    <w:p w14:paraId="6393F7B0" w14:textId="77777777" w:rsidR="00426754" w:rsidRPr="00426754" w:rsidRDefault="00426754" w:rsidP="00426754"/>
    <w:p w14:paraId="3E91F3F4" w14:textId="77777777" w:rsidR="00426754" w:rsidRPr="00426754" w:rsidRDefault="00426754" w:rsidP="00426754">
      <w:r w:rsidRPr="00426754">
        <w:t>INSERT INTO item</w:t>
      </w:r>
    </w:p>
    <w:p w14:paraId="0048A964" w14:textId="77777777" w:rsidR="00426754" w:rsidRPr="00426754" w:rsidRDefault="00426754" w:rsidP="00426754">
      <w:r w:rsidRPr="00426754">
        <w:t>VALUES(29,'Orange Juice',14.45,'Beverages',1000);</w:t>
      </w:r>
    </w:p>
    <w:p w14:paraId="7E971B52" w14:textId="77777777" w:rsidR="00426754" w:rsidRPr="00426754" w:rsidRDefault="00426754" w:rsidP="00426754"/>
    <w:p w14:paraId="06000943" w14:textId="77777777" w:rsidR="00426754" w:rsidRPr="00426754" w:rsidRDefault="00426754" w:rsidP="00426754">
      <w:r w:rsidRPr="00426754">
        <w:t>INSERT INTO item</w:t>
      </w:r>
    </w:p>
    <w:p w14:paraId="4A700391" w14:textId="77777777" w:rsidR="00426754" w:rsidRPr="00426754" w:rsidRDefault="00426754" w:rsidP="00426754">
      <w:r w:rsidRPr="00426754">
        <w:t>VALUES(30,'Shampoo',87.10,'Personal Care',1000);</w:t>
      </w:r>
    </w:p>
    <w:p w14:paraId="46459C4E" w14:textId="77777777" w:rsidR="00426754" w:rsidRPr="00426754" w:rsidRDefault="00426754" w:rsidP="00426754"/>
    <w:p w14:paraId="778A32E0" w14:textId="77777777" w:rsidR="00426754" w:rsidRPr="00426754" w:rsidRDefault="00426754" w:rsidP="00426754">
      <w:r w:rsidRPr="00426754">
        <w:t>INSERT INTO item</w:t>
      </w:r>
    </w:p>
    <w:p w14:paraId="0BCEB3B7" w14:textId="77777777" w:rsidR="00426754" w:rsidRPr="00426754" w:rsidRDefault="00426754" w:rsidP="00426754">
      <w:r w:rsidRPr="00426754">
        <w:t>VALUES(31,'Soap',10.95,'Personal Care',1000);</w:t>
      </w:r>
    </w:p>
    <w:p w14:paraId="13D11C2B" w14:textId="77777777" w:rsidR="00426754" w:rsidRPr="00426754" w:rsidRDefault="00426754" w:rsidP="00426754"/>
    <w:p w14:paraId="5832694C" w14:textId="77777777" w:rsidR="00426754" w:rsidRPr="00426754" w:rsidRDefault="00426754" w:rsidP="00426754">
      <w:r w:rsidRPr="00426754">
        <w:t>INSERT INTO item</w:t>
      </w:r>
    </w:p>
    <w:p w14:paraId="20FE73FC" w14:textId="77777777" w:rsidR="00426754" w:rsidRPr="00426754" w:rsidRDefault="00426754" w:rsidP="00426754">
      <w:r w:rsidRPr="00426754">
        <w:t>VALUES(32,'Shaving Cream',17.95,'Personal Care',1000);</w:t>
      </w:r>
    </w:p>
    <w:p w14:paraId="5CB4492F" w14:textId="77777777" w:rsidR="00426754" w:rsidRPr="00426754" w:rsidRDefault="00426754" w:rsidP="00426754"/>
    <w:p w14:paraId="0B688A96" w14:textId="77777777" w:rsidR="00426754" w:rsidRPr="00426754" w:rsidRDefault="00426754" w:rsidP="00426754">
      <w:r w:rsidRPr="00426754">
        <w:t>commit;</w:t>
      </w:r>
    </w:p>
    <w:p w14:paraId="44994F4B" w14:textId="77777777" w:rsidR="00426754" w:rsidRPr="00426754" w:rsidRDefault="00426754" w:rsidP="00426754"/>
    <w:p w14:paraId="4883CFEE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market_includes</w:t>
      </w:r>
      <w:proofErr w:type="spellEnd"/>
      <w:r w:rsidRPr="00426754">
        <w:t xml:space="preserve"> </w:t>
      </w:r>
    </w:p>
    <w:p w14:paraId="03CCB595" w14:textId="77777777" w:rsidR="00426754" w:rsidRPr="00426754" w:rsidRDefault="00426754" w:rsidP="00426754">
      <w:r w:rsidRPr="00426754">
        <w:t>values (1,1);</w:t>
      </w:r>
    </w:p>
    <w:p w14:paraId="5F5EB99E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market_includes</w:t>
      </w:r>
      <w:proofErr w:type="spellEnd"/>
      <w:r w:rsidRPr="00426754">
        <w:t xml:space="preserve"> </w:t>
      </w:r>
    </w:p>
    <w:p w14:paraId="5003CDD8" w14:textId="77777777" w:rsidR="00426754" w:rsidRPr="00426754" w:rsidRDefault="00426754" w:rsidP="00426754">
      <w:r w:rsidRPr="00426754">
        <w:t>values (1,3);</w:t>
      </w:r>
    </w:p>
    <w:p w14:paraId="3CFCC371" w14:textId="77777777" w:rsidR="00426754" w:rsidRPr="00426754" w:rsidRDefault="00426754" w:rsidP="00426754">
      <w:r w:rsidRPr="00426754">
        <w:t xml:space="preserve">insert into </w:t>
      </w:r>
      <w:proofErr w:type="spellStart"/>
      <w:r w:rsidRPr="00426754">
        <w:t>market_includes</w:t>
      </w:r>
      <w:proofErr w:type="spellEnd"/>
      <w:r w:rsidRPr="00426754">
        <w:t xml:space="preserve"> </w:t>
      </w:r>
    </w:p>
    <w:p w14:paraId="47E29613" w14:textId="77777777" w:rsidR="00426754" w:rsidRPr="00426754" w:rsidRDefault="00426754" w:rsidP="00426754">
      <w:r w:rsidRPr="00426754">
        <w:t>values (1,6);</w:t>
      </w:r>
    </w:p>
    <w:p w14:paraId="5AA43071" w14:textId="77777777" w:rsidR="00426754" w:rsidRPr="00426754" w:rsidRDefault="00426754" w:rsidP="00426754"/>
    <w:p w14:paraId="7B54DAE5" w14:textId="67E33B36" w:rsidR="00D4354B" w:rsidRDefault="00426754" w:rsidP="00426754">
      <w:r w:rsidRPr="00426754">
        <w:t>commit;</w:t>
      </w:r>
    </w:p>
    <w:p w14:paraId="2017A022" w14:textId="3DD82611" w:rsidR="00D4354B" w:rsidRDefault="00D4354B" w:rsidP="00D4354B">
      <w:pPr>
        <w:pStyle w:val="Heading1"/>
        <w:rPr>
          <w:sz w:val="52"/>
          <w:szCs w:val="22"/>
        </w:rPr>
      </w:pPr>
      <w:r>
        <w:rPr>
          <w:sz w:val="52"/>
          <w:szCs w:val="22"/>
        </w:rPr>
        <w:t>Procedures</w:t>
      </w:r>
    </w:p>
    <w:p w14:paraId="339925A1" w14:textId="77777777" w:rsidR="00D4354B" w:rsidRDefault="00D4354B" w:rsidP="00D4354B"/>
    <w:p w14:paraId="2F80E900" w14:textId="77777777" w:rsidR="007D6A37" w:rsidRDefault="007D6A37" w:rsidP="007D6A37">
      <w:r>
        <w:t xml:space="preserve">create or replace procedure </w:t>
      </w:r>
      <w:proofErr w:type="spellStart"/>
      <w:r>
        <w:t>Get_TRANSACTION_ID</w:t>
      </w:r>
      <w:proofErr w:type="spellEnd"/>
      <w:r>
        <w:t xml:space="preserve"> (RID out number)</w:t>
      </w:r>
    </w:p>
    <w:p w14:paraId="7F777758" w14:textId="77777777" w:rsidR="007D6A37" w:rsidRDefault="007D6A37" w:rsidP="007D6A37">
      <w:r>
        <w:t>as</w:t>
      </w:r>
    </w:p>
    <w:p w14:paraId="252A5CB6" w14:textId="77777777" w:rsidR="007D6A37" w:rsidRDefault="007D6A37" w:rsidP="007D6A37">
      <w:r>
        <w:t>begin</w:t>
      </w:r>
    </w:p>
    <w:p w14:paraId="653381C4" w14:textId="77777777" w:rsidR="007D6A37" w:rsidRDefault="007D6A37" w:rsidP="007D6A37">
      <w:r>
        <w:t>select max(TRANSACTIONID)</w:t>
      </w:r>
    </w:p>
    <w:p w14:paraId="04061945" w14:textId="77777777" w:rsidR="007D6A37" w:rsidRDefault="007D6A37" w:rsidP="007D6A37">
      <w:r>
        <w:t>into RID</w:t>
      </w:r>
    </w:p>
    <w:p w14:paraId="7904101B" w14:textId="77777777" w:rsidR="007D6A37" w:rsidRDefault="007D6A37" w:rsidP="007D6A37">
      <w:r>
        <w:t>from TRANSACTIONS;</w:t>
      </w:r>
    </w:p>
    <w:p w14:paraId="2BEAC3D0" w14:textId="77777777" w:rsidR="007D6A37" w:rsidRDefault="007D6A37" w:rsidP="007D6A37">
      <w:r>
        <w:t>end;</w:t>
      </w:r>
    </w:p>
    <w:p w14:paraId="6866BA88" w14:textId="77777777" w:rsidR="007D6A37" w:rsidRDefault="007D6A37" w:rsidP="007D6A37"/>
    <w:p w14:paraId="480EE78C" w14:textId="77777777" w:rsidR="007D6A37" w:rsidRDefault="007D6A37" w:rsidP="007D6A37">
      <w:r>
        <w:t xml:space="preserve">CREATE OR REPLACE PROCEDURE </w:t>
      </w:r>
      <w:proofErr w:type="spellStart"/>
      <w:r>
        <w:t>GetNumberRemaining</w:t>
      </w:r>
      <w:proofErr w:type="spellEnd"/>
    </w:p>
    <w:p w14:paraId="7ED5AE29" w14:textId="77777777" w:rsidR="007D6A37" w:rsidRDefault="007D6A37" w:rsidP="007D6A37">
      <w:r>
        <w:t>(</w:t>
      </w:r>
      <w:proofErr w:type="spellStart"/>
      <w:r>
        <w:t>productName</w:t>
      </w:r>
      <w:proofErr w:type="spellEnd"/>
      <w:r>
        <w:t xml:space="preserve"> IN VARCHAR2, </w:t>
      </w:r>
      <w:proofErr w:type="spellStart"/>
      <w:r>
        <w:t>numberRemaining</w:t>
      </w:r>
      <w:proofErr w:type="spellEnd"/>
      <w:r>
        <w:t xml:space="preserve"> OUT NUMBER)</w:t>
      </w:r>
    </w:p>
    <w:p w14:paraId="668765F6" w14:textId="77777777" w:rsidR="007D6A37" w:rsidRDefault="007D6A37" w:rsidP="007D6A37">
      <w:r>
        <w:t>IS</w:t>
      </w:r>
    </w:p>
    <w:p w14:paraId="735F6D00" w14:textId="77777777" w:rsidR="007D6A37" w:rsidRDefault="007D6A37" w:rsidP="007D6A37">
      <w:r>
        <w:t>BEGIN</w:t>
      </w:r>
    </w:p>
    <w:p w14:paraId="2EE582A6" w14:textId="77777777" w:rsidR="007D6A37" w:rsidRDefault="007D6A37" w:rsidP="007D6A37">
      <w:r>
        <w:t xml:space="preserve">  SELECT </w:t>
      </w:r>
      <w:proofErr w:type="spellStart"/>
      <w:r>
        <w:t>number_of_item</w:t>
      </w:r>
      <w:proofErr w:type="spellEnd"/>
    </w:p>
    <w:p w14:paraId="35D1F8A4" w14:textId="77777777" w:rsidR="007D6A37" w:rsidRDefault="007D6A37" w:rsidP="007D6A37">
      <w:r>
        <w:t xml:space="preserve">  INTO </w:t>
      </w:r>
      <w:proofErr w:type="spellStart"/>
      <w:r>
        <w:t>numberremaining</w:t>
      </w:r>
      <w:proofErr w:type="spellEnd"/>
    </w:p>
    <w:p w14:paraId="533C795A" w14:textId="77777777" w:rsidR="007D6A37" w:rsidRDefault="007D6A37" w:rsidP="007D6A37">
      <w:r>
        <w:lastRenderedPageBreak/>
        <w:t xml:space="preserve">  FROM item</w:t>
      </w:r>
    </w:p>
    <w:p w14:paraId="5208605D" w14:textId="77777777" w:rsidR="007D6A37" w:rsidRDefault="007D6A37" w:rsidP="007D6A37">
      <w:r>
        <w:t xml:space="preserve">  WHERE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665B47E" w14:textId="77777777" w:rsidR="007D6A37" w:rsidRDefault="007D6A37" w:rsidP="007D6A37">
      <w:r>
        <w:t>END;</w:t>
      </w:r>
    </w:p>
    <w:p w14:paraId="26C9FE0C" w14:textId="77777777" w:rsidR="007D6A37" w:rsidRDefault="007D6A37" w:rsidP="007D6A37"/>
    <w:p w14:paraId="2E23D5A5" w14:textId="77777777" w:rsidR="007D6A37" w:rsidRDefault="007D6A37" w:rsidP="007D6A37">
      <w:r>
        <w:t xml:space="preserve">create or replace procedure </w:t>
      </w:r>
      <w:proofErr w:type="spellStart"/>
      <w:r>
        <w:t>addtransactions</w:t>
      </w:r>
      <w:proofErr w:type="spellEnd"/>
      <w:r>
        <w:t xml:space="preserve"> </w:t>
      </w:r>
    </w:p>
    <w:p w14:paraId="2FC7F921" w14:textId="77777777" w:rsidR="007D6A37" w:rsidRDefault="007D6A37" w:rsidP="007D6A37">
      <w:r>
        <w:t>(</w:t>
      </w:r>
      <w:proofErr w:type="spellStart"/>
      <w:r>
        <w:t>transactionid</w:t>
      </w:r>
      <w:proofErr w:type="spellEnd"/>
      <w:r>
        <w:t xml:space="preserve"> in number, </w:t>
      </w:r>
      <w:proofErr w:type="spellStart"/>
      <w:r>
        <w:t>customername</w:t>
      </w:r>
      <w:proofErr w:type="spellEnd"/>
      <w:r>
        <w:t xml:space="preserve"> in varchar2, </w:t>
      </w:r>
      <w:proofErr w:type="spellStart"/>
      <w:r>
        <w:t>date_transaction</w:t>
      </w:r>
      <w:proofErr w:type="spellEnd"/>
      <w:r>
        <w:t xml:space="preserve"> in date)</w:t>
      </w:r>
    </w:p>
    <w:p w14:paraId="25AD26D4" w14:textId="77777777" w:rsidR="007D6A37" w:rsidRDefault="007D6A37" w:rsidP="007D6A37">
      <w:r>
        <w:t>as</w:t>
      </w:r>
    </w:p>
    <w:p w14:paraId="7EB7638F" w14:textId="77777777" w:rsidR="007D6A37" w:rsidRDefault="007D6A37" w:rsidP="007D6A37">
      <w:r>
        <w:t>begin</w:t>
      </w:r>
    </w:p>
    <w:p w14:paraId="5C736F44" w14:textId="77777777" w:rsidR="007D6A37" w:rsidRDefault="007D6A37" w:rsidP="007D6A37">
      <w:r>
        <w:t>insert into transactions</w:t>
      </w:r>
    </w:p>
    <w:p w14:paraId="53806988" w14:textId="77777777" w:rsidR="007D6A37" w:rsidRDefault="007D6A37" w:rsidP="007D6A37">
      <w:r>
        <w:t>values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, </w:t>
      </w:r>
      <w:proofErr w:type="spellStart"/>
      <w:r>
        <w:t>date_transaction</w:t>
      </w:r>
      <w:proofErr w:type="spellEnd"/>
      <w:r>
        <w:t>);</w:t>
      </w:r>
    </w:p>
    <w:p w14:paraId="005D5A7B" w14:textId="77777777" w:rsidR="007D6A37" w:rsidRDefault="007D6A37" w:rsidP="007D6A37">
      <w:r>
        <w:t>end;</w:t>
      </w:r>
    </w:p>
    <w:p w14:paraId="1864CC85" w14:textId="77777777" w:rsidR="007D6A37" w:rsidRDefault="007D6A37" w:rsidP="007D6A37"/>
    <w:p w14:paraId="6E06C7C2" w14:textId="77777777" w:rsidR="007D6A37" w:rsidRDefault="007D6A37" w:rsidP="007D6A37">
      <w:r>
        <w:t xml:space="preserve">create or replace procedure </w:t>
      </w:r>
      <w:proofErr w:type="spellStart"/>
      <w:r>
        <w:t>deletetransactions</w:t>
      </w:r>
      <w:proofErr w:type="spellEnd"/>
      <w:r>
        <w:t xml:space="preserve"> </w:t>
      </w:r>
    </w:p>
    <w:p w14:paraId="152A4397" w14:textId="77777777" w:rsidR="007D6A37" w:rsidRDefault="007D6A37" w:rsidP="007D6A37">
      <w:r>
        <w:t>(</w:t>
      </w:r>
      <w:proofErr w:type="spellStart"/>
      <w:r>
        <w:t>tid</w:t>
      </w:r>
      <w:proofErr w:type="spellEnd"/>
      <w:r>
        <w:t xml:space="preserve"> in number)</w:t>
      </w:r>
    </w:p>
    <w:p w14:paraId="116FA2F1" w14:textId="77777777" w:rsidR="007D6A37" w:rsidRDefault="007D6A37" w:rsidP="007D6A37">
      <w:r>
        <w:t>as</w:t>
      </w:r>
    </w:p>
    <w:p w14:paraId="02CABC0A" w14:textId="77777777" w:rsidR="007D6A37" w:rsidRDefault="007D6A37" w:rsidP="007D6A37">
      <w:r>
        <w:t>begin</w:t>
      </w:r>
    </w:p>
    <w:p w14:paraId="369C7FDC" w14:textId="77777777" w:rsidR="007D6A37" w:rsidRDefault="007D6A37" w:rsidP="007D6A37">
      <w:r>
        <w:t>delete from transactions</w:t>
      </w:r>
    </w:p>
    <w:p w14:paraId="2CE1E58E" w14:textId="77777777" w:rsidR="007D6A37" w:rsidRDefault="007D6A37" w:rsidP="007D6A37">
      <w:r>
        <w:t xml:space="preserve">where </w:t>
      </w:r>
      <w:proofErr w:type="spellStart"/>
      <w:r>
        <w:t>transactionid</w:t>
      </w:r>
      <w:proofErr w:type="spellEnd"/>
      <w:r>
        <w:t xml:space="preserve"> = </w:t>
      </w:r>
      <w:proofErr w:type="spellStart"/>
      <w:r>
        <w:t>tid</w:t>
      </w:r>
      <w:proofErr w:type="spellEnd"/>
      <w:r>
        <w:t>;</w:t>
      </w:r>
    </w:p>
    <w:p w14:paraId="71303FC4" w14:textId="77777777" w:rsidR="007D6A37" w:rsidRDefault="007D6A37" w:rsidP="007D6A37">
      <w:r>
        <w:t>end;</w:t>
      </w:r>
    </w:p>
    <w:p w14:paraId="630B3178" w14:textId="77777777" w:rsidR="007D6A37" w:rsidRDefault="007D6A37" w:rsidP="007D6A37"/>
    <w:p w14:paraId="3F75BEC2" w14:textId="77777777" w:rsidR="007D6A37" w:rsidRDefault="007D6A37" w:rsidP="007D6A37">
      <w:r>
        <w:t xml:space="preserve">create or replace procedure </w:t>
      </w:r>
      <w:proofErr w:type="spellStart"/>
      <w:r>
        <w:t>updatetransactions</w:t>
      </w:r>
      <w:proofErr w:type="spellEnd"/>
      <w:r>
        <w:t xml:space="preserve"> </w:t>
      </w:r>
    </w:p>
    <w:p w14:paraId="2323DD1D" w14:textId="77777777" w:rsidR="007D6A37" w:rsidRDefault="007D6A37" w:rsidP="007D6A37">
      <w:r>
        <w:t>(</w:t>
      </w:r>
      <w:proofErr w:type="spellStart"/>
      <w:r>
        <w:t>tid</w:t>
      </w:r>
      <w:proofErr w:type="spellEnd"/>
      <w:r>
        <w:t xml:space="preserve"> in number, </w:t>
      </w:r>
      <w:proofErr w:type="spellStart"/>
      <w:r>
        <w:t>cname</w:t>
      </w:r>
      <w:proofErr w:type="spellEnd"/>
      <w:r>
        <w:t xml:space="preserve"> in varchar2, </w:t>
      </w:r>
      <w:proofErr w:type="spellStart"/>
      <w:r>
        <w:t>dtransaction</w:t>
      </w:r>
      <w:proofErr w:type="spellEnd"/>
      <w:r>
        <w:t xml:space="preserve"> in date)</w:t>
      </w:r>
    </w:p>
    <w:p w14:paraId="31E663B3" w14:textId="77777777" w:rsidR="007D6A37" w:rsidRDefault="007D6A37" w:rsidP="007D6A37">
      <w:r>
        <w:t>as</w:t>
      </w:r>
    </w:p>
    <w:p w14:paraId="6E8B8C69" w14:textId="77777777" w:rsidR="007D6A37" w:rsidRDefault="007D6A37" w:rsidP="007D6A37">
      <w:r>
        <w:t>begin</w:t>
      </w:r>
    </w:p>
    <w:p w14:paraId="7A9695CC" w14:textId="77777777" w:rsidR="007D6A37" w:rsidRDefault="007D6A37" w:rsidP="007D6A37">
      <w:r>
        <w:t>update transactions</w:t>
      </w:r>
    </w:p>
    <w:p w14:paraId="7DFDA479" w14:textId="77777777" w:rsidR="007D6A37" w:rsidRDefault="007D6A37" w:rsidP="007D6A37">
      <w:r>
        <w:t xml:space="preserve">set 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date_transaction</w:t>
      </w:r>
      <w:proofErr w:type="spellEnd"/>
      <w:r>
        <w:t xml:space="preserve"> = </w:t>
      </w:r>
      <w:proofErr w:type="spellStart"/>
      <w:r>
        <w:t>dtransaction</w:t>
      </w:r>
      <w:proofErr w:type="spellEnd"/>
      <w:r>
        <w:t xml:space="preserve"> </w:t>
      </w:r>
    </w:p>
    <w:p w14:paraId="069BAF6B" w14:textId="77777777" w:rsidR="007D6A37" w:rsidRDefault="007D6A37" w:rsidP="007D6A37">
      <w:r>
        <w:t xml:space="preserve">where </w:t>
      </w:r>
      <w:proofErr w:type="spellStart"/>
      <w:r>
        <w:t>transactionid</w:t>
      </w:r>
      <w:proofErr w:type="spellEnd"/>
      <w:r>
        <w:t xml:space="preserve"> = </w:t>
      </w:r>
      <w:proofErr w:type="spellStart"/>
      <w:r>
        <w:t>tid</w:t>
      </w:r>
      <w:proofErr w:type="spellEnd"/>
      <w:r>
        <w:t>;</w:t>
      </w:r>
    </w:p>
    <w:p w14:paraId="1DA56048" w14:textId="77777777" w:rsidR="007D6A37" w:rsidRDefault="007D6A37" w:rsidP="007D6A37">
      <w:r>
        <w:t>end;</w:t>
      </w:r>
    </w:p>
    <w:p w14:paraId="6C6B7DC6" w14:textId="77777777" w:rsidR="007D6A37" w:rsidRDefault="007D6A37" w:rsidP="007D6A37"/>
    <w:p w14:paraId="72C50A0A" w14:textId="77777777" w:rsidR="007D6A37" w:rsidRDefault="007D6A37" w:rsidP="007D6A37">
      <w:r>
        <w:t xml:space="preserve">create or replace PROCEDURE </w:t>
      </w:r>
      <w:proofErr w:type="spellStart"/>
      <w:r>
        <w:t>viewtransactions</w:t>
      </w:r>
      <w:proofErr w:type="spellEnd"/>
    </w:p>
    <w:p w14:paraId="0C1F1E3E" w14:textId="77777777" w:rsidR="007D6A37" w:rsidRDefault="007D6A37" w:rsidP="007D6A37">
      <w:r>
        <w:t xml:space="preserve">( </w:t>
      </w:r>
      <w:proofErr w:type="spellStart"/>
      <w:r>
        <w:t>csr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14:paraId="20D7E6B3" w14:textId="77777777" w:rsidR="007D6A37" w:rsidRDefault="007D6A37" w:rsidP="007D6A37">
      <w:r>
        <w:t>is</w:t>
      </w:r>
    </w:p>
    <w:p w14:paraId="15BA2105" w14:textId="77777777" w:rsidR="007D6A37" w:rsidRDefault="007D6A37" w:rsidP="007D6A37">
      <w:r>
        <w:t>begin</w:t>
      </w:r>
    </w:p>
    <w:p w14:paraId="209174F1" w14:textId="77777777" w:rsidR="007D6A37" w:rsidRDefault="007D6A37" w:rsidP="007D6A37">
      <w:r>
        <w:t xml:space="preserve">open </w:t>
      </w:r>
      <w:proofErr w:type="spellStart"/>
      <w:r>
        <w:t>csr</w:t>
      </w:r>
      <w:proofErr w:type="spellEnd"/>
      <w:r>
        <w:t xml:space="preserve"> for</w:t>
      </w:r>
    </w:p>
    <w:p w14:paraId="073FF6E7" w14:textId="77777777" w:rsidR="007D6A37" w:rsidRDefault="007D6A37" w:rsidP="007D6A37">
      <w:r>
        <w:t>select *</w:t>
      </w:r>
    </w:p>
    <w:p w14:paraId="3BEFBBFB" w14:textId="77777777" w:rsidR="007D6A37" w:rsidRDefault="007D6A37" w:rsidP="007D6A37">
      <w:r>
        <w:t>from transactions;</w:t>
      </w:r>
    </w:p>
    <w:p w14:paraId="770B71A2" w14:textId="77777777" w:rsidR="007D6A37" w:rsidRDefault="007D6A37" w:rsidP="007D6A37">
      <w:r>
        <w:t>end;</w:t>
      </w:r>
    </w:p>
    <w:p w14:paraId="0D1351CF" w14:textId="77777777" w:rsidR="007D6A37" w:rsidRDefault="007D6A37" w:rsidP="007D6A37"/>
    <w:p w14:paraId="393632B7" w14:textId="77777777" w:rsidR="007D6A37" w:rsidRDefault="007D6A37" w:rsidP="007D6A37">
      <w:r>
        <w:t>create or replace</w:t>
      </w:r>
    </w:p>
    <w:p w14:paraId="6F445904" w14:textId="77777777" w:rsidR="007D6A37" w:rsidRDefault="007D6A37" w:rsidP="007D6A37">
      <w:r>
        <w:t xml:space="preserve">procedure </w:t>
      </w:r>
      <w:proofErr w:type="spellStart"/>
      <w:r>
        <w:t>Get_Emp_ID</w:t>
      </w:r>
      <w:proofErr w:type="spellEnd"/>
      <w:r>
        <w:t xml:space="preserve"> (EID out number)</w:t>
      </w:r>
    </w:p>
    <w:p w14:paraId="2C17D3AF" w14:textId="77777777" w:rsidR="007D6A37" w:rsidRDefault="007D6A37" w:rsidP="007D6A37">
      <w:r>
        <w:t>as</w:t>
      </w:r>
    </w:p>
    <w:p w14:paraId="2920A356" w14:textId="77777777" w:rsidR="007D6A37" w:rsidRDefault="007D6A37" w:rsidP="007D6A37">
      <w:r>
        <w:t>begin</w:t>
      </w:r>
    </w:p>
    <w:p w14:paraId="6426EE03" w14:textId="77777777" w:rsidR="007D6A37" w:rsidRDefault="007D6A37" w:rsidP="007D6A37">
      <w:r>
        <w:t>select max(empid)</w:t>
      </w:r>
    </w:p>
    <w:p w14:paraId="4485C5C7" w14:textId="77777777" w:rsidR="007D6A37" w:rsidRDefault="007D6A37" w:rsidP="007D6A37">
      <w:r>
        <w:t>into EID</w:t>
      </w:r>
    </w:p>
    <w:p w14:paraId="5B013138" w14:textId="77777777" w:rsidR="007D6A37" w:rsidRDefault="007D6A37" w:rsidP="007D6A37">
      <w:r>
        <w:t xml:space="preserve">from </w:t>
      </w:r>
      <w:proofErr w:type="spellStart"/>
      <w:r>
        <w:t>market_employees</w:t>
      </w:r>
      <w:proofErr w:type="spellEnd"/>
      <w:r>
        <w:t>;</w:t>
      </w:r>
    </w:p>
    <w:p w14:paraId="57CA0796" w14:textId="77777777" w:rsidR="007D6A37" w:rsidRDefault="007D6A37" w:rsidP="007D6A37">
      <w:r>
        <w:t>end;</w:t>
      </w:r>
    </w:p>
    <w:p w14:paraId="7C91E1F3" w14:textId="77777777" w:rsidR="007D6A37" w:rsidRDefault="007D6A37" w:rsidP="007D6A37"/>
    <w:p w14:paraId="03962D07" w14:textId="77777777" w:rsidR="007D6A37" w:rsidRDefault="007D6A37" w:rsidP="007D6A37"/>
    <w:p w14:paraId="215BDC66" w14:textId="77777777" w:rsidR="00D4354B" w:rsidRPr="00D4354B" w:rsidRDefault="00D4354B" w:rsidP="007D6A37"/>
    <w:sectPr w:rsidR="00D4354B" w:rsidRPr="00D4354B" w:rsidSect="00A24793">
      <w:footerReference w:type="even" r:id="rId8"/>
      <w:footerReference w:type="default" r:id="rId9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BCF4" w14:textId="77777777" w:rsidR="00807617" w:rsidRDefault="00807617" w:rsidP="001205A1">
      <w:r>
        <w:separator/>
      </w:r>
    </w:p>
  </w:endnote>
  <w:endnote w:type="continuationSeparator" w:id="0">
    <w:p w14:paraId="1519A81E" w14:textId="77777777" w:rsidR="00807617" w:rsidRDefault="0080761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1464CD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06BECE8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79D81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BE9ECD5" w14:textId="77777777" w:rsidTr="005F4F46">
      <w:tc>
        <w:tcPr>
          <w:tcW w:w="5395" w:type="dxa"/>
        </w:tcPr>
        <w:p w14:paraId="6A62CD01" w14:textId="344AD3DD" w:rsidR="004A04D7" w:rsidRPr="004A04D7" w:rsidRDefault="002F003C" w:rsidP="004A04D7">
          <w:pPr>
            <w:pStyle w:val="Footer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Supermarket</w:t>
          </w:r>
        </w:p>
      </w:tc>
      <w:tc>
        <w:tcPr>
          <w:tcW w:w="5395" w:type="dxa"/>
        </w:tcPr>
        <w:p w14:paraId="6B5F8E7B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682F93CC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16E2" w14:textId="77777777" w:rsidR="00807617" w:rsidRDefault="00807617" w:rsidP="001205A1">
      <w:r>
        <w:separator/>
      </w:r>
    </w:p>
  </w:footnote>
  <w:footnote w:type="continuationSeparator" w:id="0">
    <w:p w14:paraId="1DCBE606" w14:textId="77777777" w:rsidR="00807617" w:rsidRDefault="0080761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140"/>
    <w:multiLevelType w:val="hybridMultilevel"/>
    <w:tmpl w:val="086C77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736076"/>
    <w:multiLevelType w:val="hybridMultilevel"/>
    <w:tmpl w:val="AB32324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0F959EF"/>
    <w:multiLevelType w:val="hybridMultilevel"/>
    <w:tmpl w:val="E6DAE7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1E70CBA"/>
    <w:multiLevelType w:val="hybridMultilevel"/>
    <w:tmpl w:val="E74866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D6B382E"/>
    <w:multiLevelType w:val="hybridMultilevel"/>
    <w:tmpl w:val="D26C16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9E4AAC"/>
    <w:multiLevelType w:val="hybridMultilevel"/>
    <w:tmpl w:val="E15C09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2A0270"/>
    <w:multiLevelType w:val="hybridMultilevel"/>
    <w:tmpl w:val="00B6A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0FBA"/>
    <w:multiLevelType w:val="hybridMultilevel"/>
    <w:tmpl w:val="2542A3C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B726BC"/>
    <w:multiLevelType w:val="hybridMultilevel"/>
    <w:tmpl w:val="43E28F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A984F61"/>
    <w:multiLevelType w:val="hybridMultilevel"/>
    <w:tmpl w:val="F5FC7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64D1E"/>
    <w:multiLevelType w:val="hybridMultilevel"/>
    <w:tmpl w:val="61707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E065E"/>
    <w:multiLevelType w:val="hybridMultilevel"/>
    <w:tmpl w:val="E340A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4B41EF"/>
    <w:multiLevelType w:val="hybridMultilevel"/>
    <w:tmpl w:val="3ACE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1718F"/>
    <w:multiLevelType w:val="hybridMultilevel"/>
    <w:tmpl w:val="0C0C8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6B47"/>
    <w:multiLevelType w:val="hybridMultilevel"/>
    <w:tmpl w:val="41F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C0350"/>
    <w:multiLevelType w:val="hybridMultilevel"/>
    <w:tmpl w:val="1D06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C7EA7"/>
    <w:multiLevelType w:val="hybridMultilevel"/>
    <w:tmpl w:val="2D7C3E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F281423"/>
    <w:multiLevelType w:val="hybridMultilevel"/>
    <w:tmpl w:val="A71C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E3CFD"/>
    <w:multiLevelType w:val="hybridMultilevel"/>
    <w:tmpl w:val="D16A50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4E052E5"/>
    <w:multiLevelType w:val="hybridMultilevel"/>
    <w:tmpl w:val="D44C04E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97252D"/>
    <w:multiLevelType w:val="hybridMultilevel"/>
    <w:tmpl w:val="EEEED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995524"/>
    <w:multiLevelType w:val="hybridMultilevel"/>
    <w:tmpl w:val="40C4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B1BB0"/>
    <w:multiLevelType w:val="hybridMultilevel"/>
    <w:tmpl w:val="CF8014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BD36C6"/>
    <w:multiLevelType w:val="hybridMultilevel"/>
    <w:tmpl w:val="EFCC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400A3"/>
    <w:multiLevelType w:val="hybridMultilevel"/>
    <w:tmpl w:val="25B4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97877"/>
    <w:multiLevelType w:val="hybridMultilevel"/>
    <w:tmpl w:val="7988D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327ABC"/>
    <w:multiLevelType w:val="hybridMultilevel"/>
    <w:tmpl w:val="A63825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1624D8"/>
    <w:multiLevelType w:val="hybridMultilevel"/>
    <w:tmpl w:val="65E6A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D8379A"/>
    <w:multiLevelType w:val="hybridMultilevel"/>
    <w:tmpl w:val="68C2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67C22"/>
    <w:multiLevelType w:val="hybridMultilevel"/>
    <w:tmpl w:val="8858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5798A"/>
    <w:multiLevelType w:val="hybridMultilevel"/>
    <w:tmpl w:val="EF8457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32B19DA"/>
    <w:multiLevelType w:val="hybridMultilevel"/>
    <w:tmpl w:val="F004495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C826992"/>
    <w:multiLevelType w:val="hybridMultilevel"/>
    <w:tmpl w:val="B364A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88041A"/>
    <w:multiLevelType w:val="hybridMultilevel"/>
    <w:tmpl w:val="42E6C7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B3CFA"/>
    <w:multiLevelType w:val="hybridMultilevel"/>
    <w:tmpl w:val="0C0C8E4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F8F6429"/>
    <w:multiLevelType w:val="hybridMultilevel"/>
    <w:tmpl w:val="ABB23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3298280">
    <w:abstractNumId w:val="24"/>
  </w:num>
  <w:num w:numId="2" w16cid:durableId="374500532">
    <w:abstractNumId w:val="30"/>
  </w:num>
  <w:num w:numId="3" w16cid:durableId="1405878668">
    <w:abstractNumId w:val="0"/>
  </w:num>
  <w:num w:numId="4" w16cid:durableId="346296404">
    <w:abstractNumId w:val="3"/>
  </w:num>
  <w:num w:numId="5" w16cid:durableId="1550189524">
    <w:abstractNumId w:val="2"/>
  </w:num>
  <w:num w:numId="6" w16cid:durableId="420880150">
    <w:abstractNumId w:val="16"/>
  </w:num>
  <w:num w:numId="7" w16cid:durableId="1688827800">
    <w:abstractNumId w:val="18"/>
  </w:num>
  <w:num w:numId="8" w16cid:durableId="1206722144">
    <w:abstractNumId w:val="1"/>
  </w:num>
  <w:num w:numId="9" w16cid:durableId="420838145">
    <w:abstractNumId w:val="8"/>
  </w:num>
  <w:num w:numId="10" w16cid:durableId="1185293068">
    <w:abstractNumId w:val="15"/>
  </w:num>
  <w:num w:numId="11" w16cid:durableId="1174951499">
    <w:abstractNumId w:val="17"/>
  </w:num>
  <w:num w:numId="12" w16cid:durableId="1004623983">
    <w:abstractNumId w:val="23"/>
  </w:num>
  <w:num w:numId="13" w16cid:durableId="432867794">
    <w:abstractNumId w:val="35"/>
  </w:num>
  <w:num w:numId="14" w16cid:durableId="2112239189">
    <w:abstractNumId w:val="6"/>
  </w:num>
  <w:num w:numId="15" w16cid:durableId="940259173">
    <w:abstractNumId w:val="25"/>
  </w:num>
  <w:num w:numId="16" w16cid:durableId="1668240722">
    <w:abstractNumId w:val="32"/>
  </w:num>
  <w:num w:numId="17" w16cid:durableId="893585143">
    <w:abstractNumId w:val="27"/>
  </w:num>
  <w:num w:numId="18" w16cid:durableId="503125894">
    <w:abstractNumId w:val="11"/>
  </w:num>
  <w:num w:numId="19" w16cid:durableId="64569455">
    <w:abstractNumId w:val="13"/>
  </w:num>
  <w:num w:numId="20" w16cid:durableId="29838295">
    <w:abstractNumId w:val="33"/>
  </w:num>
  <w:num w:numId="21" w16cid:durableId="2060274260">
    <w:abstractNumId w:val="9"/>
  </w:num>
  <w:num w:numId="22" w16cid:durableId="687489500">
    <w:abstractNumId w:val="20"/>
  </w:num>
  <w:num w:numId="23" w16cid:durableId="358820371">
    <w:abstractNumId w:val="21"/>
  </w:num>
  <w:num w:numId="24" w16cid:durableId="1433238617">
    <w:abstractNumId w:val="10"/>
  </w:num>
  <w:num w:numId="25" w16cid:durableId="97529287">
    <w:abstractNumId w:val="34"/>
  </w:num>
  <w:num w:numId="26" w16cid:durableId="1876767199">
    <w:abstractNumId w:val="31"/>
  </w:num>
  <w:num w:numId="27" w16cid:durableId="1037507026">
    <w:abstractNumId w:val="14"/>
  </w:num>
  <w:num w:numId="28" w16cid:durableId="1070924309">
    <w:abstractNumId w:val="4"/>
  </w:num>
  <w:num w:numId="29" w16cid:durableId="1679192275">
    <w:abstractNumId w:val="5"/>
  </w:num>
  <w:num w:numId="30" w16cid:durableId="342368330">
    <w:abstractNumId w:val="29"/>
  </w:num>
  <w:num w:numId="31" w16cid:durableId="2117746847">
    <w:abstractNumId w:val="22"/>
  </w:num>
  <w:num w:numId="32" w16cid:durableId="1990552035">
    <w:abstractNumId w:val="28"/>
  </w:num>
  <w:num w:numId="33" w16cid:durableId="395444874">
    <w:abstractNumId w:val="7"/>
  </w:num>
  <w:num w:numId="34" w16cid:durableId="203249271">
    <w:abstractNumId w:val="19"/>
  </w:num>
  <w:num w:numId="35" w16cid:durableId="1863280545">
    <w:abstractNumId w:val="26"/>
  </w:num>
  <w:num w:numId="36" w16cid:durableId="7878147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F40"/>
    <w:rsid w:val="000027A3"/>
    <w:rsid w:val="000163AE"/>
    <w:rsid w:val="00016E41"/>
    <w:rsid w:val="00024017"/>
    <w:rsid w:val="00034A5D"/>
    <w:rsid w:val="00055CEB"/>
    <w:rsid w:val="00056C81"/>
    <w:rsid w:val="00057A48"/>
    <w:rsid w:val="00070604"/>
    <w:rsid w:val="000933F8"/>
    <w:rsid w:val="00096DFE"/>
    <w:rsid w:val="00097338"/>
    <w:rsid w:val="000A271A"/>
    <w:rsid w:val="000C4ED1"/>
    <w:rsid w:val="000D55BE"/>
    <w:rsid w:val="000D56B8"/>
    <w:rsid w:val="000D6DC6"/>
    <w:rsid w:val="000E29EC"/>
    <w:rsid w:val="000F3CDB"/>
    <w:rsid w:val="0011013F"/>
    <w:rsid w:val="0011470D"/>
    <w:rsid w:val="001173F8"/>
    <w:rsid w:val="001205A1"/>
    <w:rsid w:val="00123C63"/>
    <w:rsid w:val="00124590"/>
    <w:rsid w:val="001314BC"/>
    <w:rsid w:val="00135CAA"/>
    <w:rsid w:val="00141391"/>
    <w:rsid w:val="00142538"/>
    <w:rsid w:val="00146F5C"/>
    <w:rsid w:val="00151017"/>
    <w:rsid w:val="00154C69"/>
    <w:rsid w:val="00154D3B"/>
    <w:rsid w:val="001751BA"/>
    <w:rsid w:val="001A4E5D"/>
    <w:rsid w:val="001C12D8"/>
    <w:rsid w:val="001C1815"/>
    <w:rsid w:val="001D4F03"/>
    <w:rsid w:val="001F5FD6"/>
    <w:rsid w:val="002047DE"/>
    <w:rsid w:val="002079CD"/>
    <w:rsid w:val="002136DE"/>
    <w:rsid w:val="002445E7"/>
    <w:rsid w:val="00254C30"/>
    <w:rsid w:val="00254F40"/>
    <w:rsid w:val="00266D2C"/>
    <w:rsid w:val="002701A6"/>
    <w:rsid w:val="002877E8"/>
    <w:rsid w:val="00292C07"/>
    <w:rsid w:val="00294687"/>
    <w:rsid w:val="002A2B19"/>
    <w:rsid w:val="002B2CDE"/>
    <w:rsid w:val="002C1F26"/>
    <w:rsid w:val="002C3C4B"/>
    <w:rsid w:val="002E3E26"/>
    <w:rsid w:val="002E7C4E"/>
    <w:rsid w:val="002F003C"/>
    <w:rsid w:val="00303874"/>
    <w:rsid w:val="0031055C"/>
    <w:rsid w:val="00311BEA"/>
    <w:rsid w:val="00326B92"/>
    <w:rsid w:val="003423FC"/>
    <w:rsid w:val="003531D9"/>
    <w:rsid w:val="00360A9D"/>
    <w:rsid w:val="00364DB0"/>
    <w:rsid w:val="00371EE1"/>
    <w:rsid w:val="00372B16"/>
    <w:rsid w:val="00375B59"/>
    <w:rsid w:val="00377B8C"/>
    <w:rsid w:val="00380706"/>
    <w:rsid w:val="0038106B"/>
    <w:rsid w:val="003965F7"/>
    <w:rsid w:val="003A22D7"/>
    <w:rsid w:val="003A798E"/>
    <w:rsid w:val="003C4DB3"/>
    <w:rsid w:val="003C4EFC"/>
    <w:rsid w:val="003E005D"/>
    <w:rsid w:val="003F4D07"/>
    <w:rsid w:val="003F6E34"/>
    <w:rsid w:val="0040415B"/>
    <w:rsid w:val="004127E2"/>
    <w:rsid w:val="004156C5"/>
    <w:rsid w:val="00416ED7"/>
    <w:rsid w:val="00417DF3"/>
    <w:rsid w:val="004255D8"/>
    <w:rsid w:val="00425A99"/>
    <w:rsid w:val="00426754"/>
    <w:rsid w:val="00427BC2"/>
    <w:rsid w:val="004314F5"/>
    <w:rsid w:val="004335CB"/>
    <w:rsid w:val="00434709"/>
    <w:rsid w:val="004443F8"/>
    <w:rsid w:val="0044784E"/>
    <w:rsid w:val="00457187"/>
    <w:rsid w:val="0046310F"/>
    <w:rsid w:val="0047188D"/>
    <w:rsid w:val="00475231"/>
    <w:rsid w:val="00497718"/>
    <w:rsid w:val="004A04D7"/>
    <w:rsid w:val="004A6C81"/>
    <w:rsid w:val="004C1642"/>
    <w:rsid w:val="004D2A2F"/>
    <w:rsid w:val="004E6491"/>
    <w:rsid w:val="004F4E95"/>
    <w:rsid w:val="00504C3C"/>
    <w:rsid w:val="00525619"/>
    <w:rsid w:val="00532D8E"/>
    <w:rsid w:val="0053514A"/>
    <w:rsid w:val="00545DDE"/>
    <w:rsid w:val="00546893"/>
    <w:rsid w:val="00556DD1"/>
    <w:rsid w:val="0055764F"/>
    <w:rsid w:val="0056076F"/>
    <w:rsid w:val="00570756"/>
    <w:rsid w:val="00583CD4"/>
    <w:rsid w:val="00585390"/>
    <w:rsid w:val="00585F84"/>
    <w:rsid w:val="0058627C"/>
    <w:rsid w:val="00590D18"/>
    <w:rsid w:val="005A432F"/>
    <w:rsid w:val="005A4F40"/>
    <w:rsid w:val="005A59B3"/>
    <w:rsid w:val="005C3000"/>
    <w:rsid w:val="005D34C9"/>
    <w:rsid w:val="005E2DCC"/>
    <w:rsid w:val="005E6B25"/>
    <w:rsid w:val="005F377E"/>
    <w:rsid w:val="005F4F46"/>
    <w:rsid w:val="005F5184"/>
    <w:rsid w:val="005F6046"/>
    <w:rsid w:val="00600187"/>
    <w:rsid w:val="006256EE"/>
    <w:rsid w:val="00627779"/>
    <w:rsid w:val="00632B27"/>
    <w:rsid w:val="0063771D"/>
    <w:rsid w:val="00653AA6"/>
    <w:rsid w:val="00657ABF"/>
    <w:rsid w:val="006632F7"/>
    <w:rsid w:val="006A47EF"/>
    <w:rsid w:val="006B1189"/>
    <w:rsid w:val="006B65A8"/>
    <w:rsid w:val="006B783E"/>
    <w:rsid w:val="006C59AE"/>
    <w:rsid w:val="006C60E6"/>
    <w:rsid w:val="006C7661"/>
    <w:rsid w:val="006D0613"/>
    <w:rsid w:val="006E3BE8"/>
    <w:rsid w:val="006F1AE4"/>
    <w:rsid w:val="006F508F"/>
    <w:rsid w:val="007003B6"/>
    <w:rsid w:val="00706C08"/>
    <w:rsid w:val="00720A2C"/>
    <w:rsid w:val="00722ECE"/>
    <w:rsid w:val="007300A4"/>
    <w:rsid w:val="00734286"/>
    <w:rsid w:val="00762C09"/>
    <w:rsid w:val="0077006A"/>
    <w:rsid w:val="0077258D"/>
    <w:rsid w:val="00774246"/>
    <w:rsid w:val="007B0740"/>
    <w:rsid w:val="007B6D41"/>
    <w:rsid w:val="007C1BAB"/>
    <w:rsid w:val="007C64C7"/>
    <w:rsid w:val="007C71E2"/>
    <w:rsid w:val="007D6A37"/>
    <w:rsid w:val="007F1876"/>
    <w:rsid w:val="007F2DB0"/>
    <w:rsid w:val="00807617"/>
    <w:rsid w:val="00813B5A"/>
    <w:rsid w:val="00814B75"/>
    <w:rsid w:val="00815356"/>
    <w:rsid w:val="00823DC4"/>
    <w:rsid w:val="0082704F"/>
    <w:rsid w:val="008413B9"/>
    <w:rsid w:val="00844864"/>
    <w:rsid w:val="008828F6"/>
    <w:rsid w:val="008952E5"/>
    <w:rsid w:val="008A723B"/>
    <w:rsid w:val="008A7402"/>
    <w:rsid w:val="008B0FE9"/>
    <w:rsid w:val="008B235F"/>
    <w:rsid w:val="008E04BF"/>
    <w:rsid w:val="008F75ED"/>
    <w:rsid w:val="00906987"/>
    <w:rsid w:val="009309CE"/>
    <w:rsid w:val="00940ADF"/>
    <w:rsid w:val="0094450C"/>
    <w:rsid w:val="00964E0E"/>
    <w:rsid w:val="009748C1"/>
    <w:rsid w:val="0098051F"/>
    <w:rsid w:val="00994AD0"/>
    <w:rsid w:val="00996E45"/>
    <w:rsid w:val="009A3BA0"/>
    <w:rsid w:val="009A6DD7"/>
    <w:rsid w:val="009B41B9"/>
    <w:rsid w:val="009B7362"/>
    <w:rsid w:val="009C6907"/>
    <w:rsid w:val="009D1C6F"/>
    <w:rsid w:val="009E048C"/>
    <w:rsid w:val="009E705F"/>
    <w:rsid w:val="009F540F"/>
    <w:rsid w:val="00A10785"/>
    <w:rsid w:val="00A15CF7"/>
    <w:rsid w:val="00A24793"/>
    <w:rsid w:val="00A25B68"/>
    <w:rsid w:val="00A25C60"/>
    <w:rsid w:val="00A512BF"/>
    <w:rsid w:val="00A65378"/>
    <w:rsid w:val="00A75F1F"/>
    <w:rsid w:val="00A81248"/>
    <w:rsid w:val="00A82D56"/>
    <w:rsid w:val="00A972AA"/>
    <w:rsid w:val="00A97A34"/>
    <w:rsid w:val="00AA4E10"/>
    <w:rsid w:val="00AB167B"/>
    <w:rsid w:val="00AB1B94"/>
    <w:rsid w:val="00AB3FBD"/>
    <w:rsid w:val="00AE0AF3"/>
    <w:rsid w:val="00AF172C"/>
    <w:rsid w:val="00AF2D0E"/>
    <w:rsid w:val="00B02C05"/>
    <w:rsid w:val="00B04CE5"/>
    <w:rsid w:val="00B06B0A"/>
    <w:rsid w:val="00B0798D"/>
    <w:rsid w:val="00B079E9"/>
    <w:rsid w:val="00B13454"/>
    <w:rsid w:val="00B1632A"/>
    <w:rsid w:val="00B30FC0"/>
    <w:rsid w:val="00B348A3"/>
    <w:rsid w:val="00B34BF3"/>
    <w:rsid w:val="00B875E8"/>
    <w:rsid w:val="00B930D3"/>
    <w:rsid w:val="00B93941"/>
    <w:rsid w:val="00B95404"/>
    <w:rsid w:val="00BA7A93"/>
    <w:rsid w:val="00BD1956"/>
    <w:rsid w:val="00BE5CFF"/>
    <w:rsid w:val="00BF666A"/>
    <w:rsid w:val="00C039B7"/>
    <w:rsid w:val="00C278C8"/>
    <w:rsid w:val="00C325F7"/>
    <w:rsid w:val="00C6265D"/>
    <w:rsid w:val="00C66528"/>
    <w:rsid w:val="00C915F0"/>
    <w:rsid w:val="00C97DCD"/>
    <w:rsid w:val="00CA2037"/>
    <w:rsid w:val="00CB1618"/>
    <w:rsid w:val="00CC60D5"/>
    <w:rsid w:val="00CD37E0"/>
    <w:rsid w:val="00CD3E66"/>
    <w:rsid w:val="00CF6759"/>
    <w:rsid w:val="00D00124"/>
    <w:rsid w:val="00D15A9E"/>
    <w:rsid w:val="00D228E3"/>
    <w:rsid w:val="00D26716"/>
    <w:rsid w:val="00D3365C"/>
    <w:rsid w:val="00D4354B"/>
    <w:rsid w:val="00D47D3C"/>
    <w:rsid w:val="00D50989"/>
    <w:rsid w:val="00D5370D"/>
    <w:rsid w:val="00D60E59"/>
    <w:rsid w:val="00D60ED3"/>
    <w:rsid w:val="00D644E6"/>
    <w:rsid w:val="00D80BF8"/>
    <w:rsid w:val="00DB4C14"/>
    <w:rsid w:val="00DB54F7"/>
    <w:rsid w:val="00DC63CD"/>
    <w:rsid w:val="00DD5AF1"/>
    <w:rsid w:val="00DF318A"/>
    <w:rsid w:val="00E02D3C"/>
    <w:rsid w:val="00E03309"/>
    <w:rsid w:val="00E05244"/>
    <w:rsid w:val="00E21CA2"/>
    <w:rsid w:val="00E26593"/>
    <w:rsid w:val="00E32D20"/>
    <w:rsid w:val="00E51459"/>
    <w:rsid w:val="00E52873"/>
    <w:rsid w:val="00E6032D"/>
    <w:rsid w:val="00E63868"/>
    <w:rsid w:val="00E74F77"/>
    <w:rsid w:val="00E7597B"/>
    <w:rsid w:val="00E94300"/>
    <w:rsid w:val="00EA10CE"/>
    <w:rsid w:val="00EB3ED2"/>
    <w:rsid w:val="00EB4104"/>
    <w:rsid w:val="00EB72A9"/>
    <w:rsid w:val="00EB7E85"/>
    <w:rsid w:val="00EF247A"/>
    <w:rsid w:val="00EF310C"/>
    <w:rsid w:val="00F0049E"/>
    <w:rsid w:val="00F00D9D"/>
    <w:rsid w:val="00F15527"/>
    <w:rsid w:val="00F24C7A"/>
    <w:rsid w:val="00F25AE1"/>
    <w:rsid w:val="00F4404D"/>
    <w:rsid w:val="00F54800"/>
    <w:rsid w:val="00F6683F"/>
    <w:rsid w:val="00F66E64"/>
    <w:rsid w:val="00F8740C"/>
    <w:rsid w:val="00FA1096"/>
    <w:rsid w:val="00FA169C"/>
    <w:rsid w:val="00FB65B8"/>
    <w:rsid w:val="00FC49AE"/>
    <w:rsid w:val="00FD2FC3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AF8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4335C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rsid w:val="00C039B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39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C03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14D25-475F-4254-B94A-44430539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8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2023-04-27T13:17:00Z</dcterms:created>
  <dcterms:modified xsi:type="dcterms:W3CDTF">2023-04-27T13:17:00Z</dcterms:modified>
</cp:coreProperties>
</file>